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E6DB" w14:textId="7AB6F14F" w:rsidR="0007392C" w:rsidRPr="00586A35" w:rsidRDefault="00176808" w:rsidP="007A502C">
      <w:pPr>
        <w:pStyle w:val="Titledocument"/>
        <w:rPr>
          <w14:ligatures w14:val="standard"/>
        </w:rPr>
      </w:pPr>
      <w:proofErr w:type="spellStart"/>
      <w:r>
        <w:rPr>
          <w14:ligatures w14:val="standard"/>
        </w:rPr>
        <w:t>RugbyMAS</w:t>
      </w:r>
      <w:proofErr w:type="spellEnd"/>
      <w:r>
        <w:rPr>
          <w14:ligatures w14:val="standard"/>
        </w:rPr>
        <w:t xml:space="preserve">: Autonomous Agents and Multi-Agent Systems </w:t>
      </w:r>
    </w:p>
    <w:p w14:paraId="0B7C229F" w14:textId="7997A75E" w:rsidR="0007392C" w:rsidRPr="00586A35" w:rsidRDefault="00176808" w:rsidP="007A502C">
      <w:pPr>
        <w:pStyle w:val="Subtitle"/>
        <w:rPr>
          <w14:ligatures w14:val="standard"/>
        </w:rPr>
      </w:pPr>
      <w:r>
        <w:rPr>
          <w:bCs/>
          <w14:ligatures w14:val="standard"/>
        </w:rPr>
        <w:t>Implementation of a</w:t>
      </w:r>
      <w:r w:rsidR="00693C59">
        <w:rPr>
          <w:bCs/>
          <w14:ligatures w14:val="standard"/>
        </w:rPr>
        <w:t>n Autonomous</w:t>
      </w:r>
      <w:r>
        <w:rPr>
          <w:bCs/>
          <w14:ligatures w14:val="standard"/>
        </w:rPr>
        <w:t xml:space="preserve"> Multi-Agent System in Rugby </w:t>
      </w:r>
    </w:p>
    <w:p w14:paraId="3448F70B" w14:textId="77777777" w:rsidR="00586A35" w:rsidRPr="00586A35" w:rsidRDefault="00586A35" w:rsidP="00176808">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E3A2D32" w14:textId="6533E19B" w:rsidR="00586A35" w:rsidRPr="00176808" w:rsidRDefault="00176808" w:rsidP="00D969BA">
      <w:pPr>
        <w:pStyle w:val="Authors"/>
      </w:pPr>
      <w:r>
        <w:rPr>
          <w:rStyle w:val="FirstName"/>
          <w14:ligatures w14:val="standard"/>
        </w:rPr>
        <w:t>David Huber, 105692</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 xml:space="preserve">Instituto Superior Técnico     </w:t>
      </w:r>
      <w:proofErr w:type="spellStart"/>
      <w:r>
        <w:rPr>
          <w:rStyle w:val="OrgName"/>
          <w:color w:val="auto"/>
          <w:sz w:val="20"/>
          <w14:ligatures w14:val="standard"/>
        </w:rPr>
        <w:t>Lisboa</w:t>
      </w:r>
      <w:proofErr w:type="spellEnd"/>
      <w:r w:rsidR="00586A35" w:rsidRPr="00586A35">
        <w:br/>
        <w:t xml:space="preserve"> </w:t>
      </w:r>
      <w:r>
        <w:rPr>
          <w:rStyle w:val="Email"/>
          <w:color w:val="auto"/>
          <w:sz w:val="20"/>
          <w14:ligatures w14:val="standard"/>
        </w:rPr>
        <w:t>david.huber@ulisboa.tecnico.pt</w:t>
      </w:r>
    </w:p>
    <w:p w14:paraId="0C9774CD" w14:textId="3C13F5E7" w:rsidR="00F3231F" w:rsidRPr="00586A35" w:rsidRDefault="00176808" w:rsidP="00D969BA">
      <w:pPr>
        <w:pStyle w:val="Authors"/>
      </w:pPr>
      <w:r>
        <w:rPr>
          <w:rStyle w:val="FirstName"/>
          <w14:ligatures w14:val="standard"/>
        </w:rPr>
        <w:t>Francisco Silva, 97433</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Instituto Superior Técnico</w:t>
      </w:r>
      <w:r w:rsidR="00586A35" w:rsidRPr="00586A35">
        <w:rPr>
          <w:rStyle w:val="OrgName"/>
          <w:color w:val="auto"/>
          <w:sz w:val="20"/>
          <w14:ligatures w14:val="standard"/>
        </w:rPr>
        <w:br/>
        <w:t xml:space="preserve"> </w:t>
      </w:r>
      <w:proofErr w:type="spellStart"/>
      <w:r>
        <w:rPr>
          <w:rStyle w:val="City"/>
          <w:sz w:val="20"/>
          <w14:ligatures w14:val="standard"/>
        </w:rPr>
        <w:t>Lisboa</w:t>
      </w:r>
      <w:proofErr w:type="spellEnd"/>
      <w:r w:rsidR="00586A35" w:rsidRPr="00586A35">
        <w:br/>
      </w:r>
      <w:r w:rsidR="00693C59">
        <w:rPr>
          <w:rStyle w:val="Email"/>
          <w:color w:val="auto"/>
          <w:sz w:val="20"/>
          <w14:ligatures w14:val="standard"/>
        </w:rPr>
        <w:t>ist97433</w:t>
      </w:r>
      <w:r>
        <w:rPr>
          <w:rStyle w:val="Email"/>
          <w:color w:val="auto"/>
          <w:sz w:val="20"/>
          <w14:ligatures w14:val="standard"/>
        </w:rPr>
        <w:t>@tecnico.ulisbo</w:t>
      </w:r>
      <w:r w:rsidR="00693C59">
        <w:rPr>
          <w:rStyle w:val="Email"/>
          <w:color w:val="auto"/>
          <w:sz w:val="20"/>
          <w14:ligatures w14:val="standard"/>
        </w:rPr>
        <w:t>.pt</w:t>
      </w:r>
      <w:r w:rsidR="00586A35" w:rsidRPr="00586A35">
        <w:br/>
      </w:r>
      <w:r w:rsidR="00586A35" w:rsidRPr="00586A35">
        <w:rPr>
          <w:rStyle w:val="OrgDiv"/>
          <w:color w:val="auto"/>
          <w:sz w:val="20"/>
          <w14:ligatures w14:val="standard"/>
        </w:rPr>
        <w:t xml:space="preserve"> </w:t>
      </w:r>
      <w:r w:rsidR="00586A35" w:rsidRPr="00586A35">
        <w:rPr>
          <w:rStyle w:val="OrgName"/>
          <w:color w:val="auto"/>
          <w:sz w:val="20"/>
          <w14:ligatures w14:val="standard"/>
        </w:rPr>
        <w:br/>
        <w:t xml:space="preserve"> </w:t>
      </w:r>
      <w:r w:rsidR="00586A35" w:rsidRPr="00586A35">
        <w:br/>
      </w:r>
    </w:p>
    <w:p w14:paraId="29688CE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AF15441" w14:textId="77777777" w:rsidR="00694749" w:rsidRPr="00586A35" w:rsidRDefault="00694749" w:rsidP="00694749">
      <w:pPr>
        <w:pStyle w:val="AuthNotes"/>
        <w:rPr>
          <w:color w:val="auto"/>
          <w14:ligatures w14:val="standard"/>
        </w:rPr>
      </w:pPr>
    </w:p>
    <w:p w14:paraId="073A042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7BE0B08" w14:textId="77777777" w:rsidR="0007392C" w:rsidRPr="00586A35" w:rsidRDefault="007A502C" w:rsidP="00694749">
      <w:pPr>
        <w:pStyle w:val="AbsHead"/>
        <w:rPr>
          <w14:ligatures w14:val="standard"/>
        </w:rPr>
      </w:pPr>
      <w:r w:rsidRPr="00586A35">
        <w:rPr>
          <w14:ligatures w14:val="standard"/>
        </w:rPr>
        <w:t>ABSTRACT</w:t>
      </w:r>
    </w:p>
    <w:p w14:paraId="244E4E91" w14:textId="4D6AADE1" w:rsidR="00F30418" w:rsidRPr="00586A35" w:rsidRDefault="00693C59" w:rsidP="007A502C">
      <w:pPr>
        <w:pStyle w:val="Abstract"/>
        <w:rPr>
          <w:lang w:val="en-GB" w:eastAsia="ja-JP"/>
          <w14:ligatures w14:val="standard"/>
        </w:rPr>
      </w:pPr>
      <w:r>
        <w:t xml:space="preserve">In this project we aim to develop a multi-agent system for simulating a rugby match. Our approach includes defining rules for player positioning, passing and goal scoring, and developing intelligent agents that can search for gaps in the opponent's </w:t>
      </w:r>
      <w:r w:rsidR="00242E1D">
        <w:t>defense</w:t>
      </w:r>
      <w:r>
        <w:t xml:space="preserve"> and play passes to other agents. Our system architecture will enable communication and coordination between agents and we will evaluate our system using metrics such as successful attempts, number of passes and average time of possession</w:t>
      </w:r>
      <w:r>
        <w:rPr>
          <w14:ligatures w14:val="standard"/>
        </w:rPr>
        <w:t>.</w:t>
      </w:r>
    </w:p>
    <w:p w14:paraId="6B28D6BB" w14:textId="2F6FF54C" w:rsidR="0007392C" w:rsidRPr="00586A35" w:rsidRDefault="00242E1D" w:rsidP="00675128">
      <w:pPr>
        <w:pStyle w:val="CCSHead"/>
        <w:rPr>
          <w:lang w:eastAsia="it-IT"/>
          <w14:ligatures w14:val="standard"/>
        </w:rPr>
      </w:pPr>
      <w:r>
        <w:rPr>
          <w:lang w:eastAsia="it-IT"/>
          <w14:ligatures w14:val="standard"/>
        </w:rPr>
        <w:t>INTRODUCTION</w:t>
      </w:r>
    </w:p>
    <w:p w14:paraId="18C2BDC5" w14:textId="019BE83D" w:rsidR="007D3C28" w:rsidRPr="00586A35" w:rsidRDefault="00242E1D" w:rsidP="00675128">
      <w:pPr>
        <w:pStyle w:val="CCSDescription"/>
        <w:rPr>
          <w:rFonts w:cs="Linux Libertine"/>
          <w14:ligatures w14:val="standard"/>
        </w:rPr>
      </w:pPr>
      <w:r>
        <w:t>Rugby is a complex team sport that requires coordination, strategy and individual skills. With the advent of artificial intelligence and multi-agent systems, there is growing interest in using these technologies to simulate sports games and improve team performance. In this project, we focus on Rugby Sevens, a fast-paced and dynamic variation of rugby involving two teams of seven players each. The problem we address is how to design and implement a multiagent system that can simulate a realistic rugby sevens game. We aim to create intelligent agents that can make decisions based on the current state of the game, the position of the opponents, and the location of the ball. Our system will allow for communication and coordination between agents, and we will explore different strategies for cooperation and negotiation.</w:t>
      </w:r>
    </w:p>
    <w:p w14:paraId="01F6EF89" w14:textId="051A2702" w:rsidR="0007392C" w:rsidRPr="00586A35" w:rsidRDefault="00242E1D" w:rsidP="00675128">
      <w:pPr>
        <w:pStyle w:val="KeyWordHead"/>
        <w:rPr>
          <w:lang w:eastAsia="it-IT"/>
          <w14:ligatures w14:val="standard"/>
        </w:rPr>
      </w:pPr>
      <w:r>
        <w:rPr>
          <w:lang w:eastAsia="it-IT"/>
          <w14:ligatures w14:val="standard"/>
        </w:rPr>
        <w:t>RELATED WORK</w:t>
      </w:r>
    </w:p>
    <w:p w14:paraId="794FFA63" w14:textId="57DF4664" w:rsidR="0007392C" w:rsidRDefault="00242E1D" w:rsidP="00675128">
      <w:pPr>
        <w:pStyle w:val="KeyWords"/>
        <w:rPr>
          <w:lang w:eastAsia="it-IT"/>
          <w14:ligatures w14:val="standard"/>
        </w:rPr>
      </w:pPr>
      <w:r>
        <w:t xml:space="preserve">There are several works on sports simulations, but few have focused on Rugby Sevens. Most of them have used either rule-based or machine learning approaches to model player behavior and decision-making. One of the biggest challenges in sports simulations is to create agents that can act autonomously, </w:t>
      </w:r>
      <w:r w:rsidR="008F1191">
        <w:t>considering</w:t>
      </w:r>
      <w:r>
        <w:t xml:space="preserve"> the game situation and the actions of the opponent. This project aims to overcome this challenge by developing agents that can adapt to different scenarios and make decisions based on the current state of the game</w:t>
      </w:r>
      <w:r w:rsidR="00675128" w:rsidRPr="00586A35">
        <w:rPr>
          <w:lang w:eastAsia="it-IT"/>
          <w14:ligatures w14:val="standard"/>
        </w:rPr>
        <w:t xml:space="preserve"> </w:t>
      </w:r>
    </w:p>
    <w:p w14:paraId="5C1A51B3" w14:textId="68DE6FB7" w:rsidR="005E6C73" w:rsidRPr="00586A35" w:rsidRDefault="005E6C73" w:rsidP="005E6C73">
      <w:pPr>
        <w:pStyle w:val="KeyWordHead"/>
        <w:rPr>
          <w:lang w:eastAsia="it-IT"/>
          <w14:ligatures w14:val="standard"/>
        </w:rPr>
      </w:pPr>
      <w:r>
        <w:rPr>
          <w:lang w:eastAsia="it-IT"/>
          <w14:ligatures w14:val="standard"/>
        </w:rPr>
        <w:t>PROBLEM DEFINITION AND RELEVANCE</w:t>
      </w:r>
    </w:p>
    <w:p w14:paraId="6551B950" w14:textId="14A860AB" w:rsidR="00586A35" w:rsidRPr="00586A35" w:rsidRDefault="005E6C73" w:rsidP="00586A35">
      <w:pPr>
        <w:pStyle w:val="RefFormatPara"/>
        <w:rPr>
          <w14:ligatures w14:val="standard"/>
        </w:rPr>
      </w:pPr>
      <w:r>
        <w:t xml:space="preserve">The problem that this project aims to address is the lack of tools to investigate and test different strategies for rugby </w:t>
      </w:r>
      <w:proofErr w:type="spellStart"/>
      <w:r>
        <w:t>sevens</w:t>
      </w:r>
      <w:proofErr w:type="spellEnd"/>
      <w:r>
        <w:t xml:space="preserve"> games. By developing a multi-agent system that can simulate rugby </w:t>
      </w:r>
      <w:proofErr w:type="spellStart"/>
      <w:r>
        <w:t>sevens</w:t>
      </w:r>
      <w:proofErr w:type="spellEnd"/>
      <w:r>
        <w:t xml:space="preserve"> matches, we can provide coaches, players and analysts with a platform to test </w:t>
      </w:r>
      <w:r>
        <w:t>different strategies and tactics. This is particularly important given the growing popularity of rugby sevens, which has become an Olympic sport in recent years.</w:t>
      </w:r>
    </w:p>
    <w:p w14:paraId="0B3F2D66" w14:textId="706EF32E" w:rsidR="0007392C" w:rsidRPr="00586A35" w:rsidRDefault="005E6C73" w:rsidP="005E6C73">
      <w:pPr>
        <w:pStyle w:val="Head1"/>
        <w:spacing w:before="380"/>
        <w:ind w:left="0" w:firstLine="0"/>
        <w:rPr>
          <w14:ligatures w14:val="standard"/>
        </w:rPr>
      </w:pPr>
      <w:r>
        <w:t>Objectives</w:t>
      </w:r>
      <w:r w:rsidR="003C3338" w:rsidRPr="00586A35">
        <w:rPr>
          <w14:ligatures w14:val="standard"/>
        </w:rPr>
        <w:t xml:space="preserve"> </w:t>
      </w:r>
    </w:p>
    <w:p w14:paraId="76DB1FE4" w14:textId="31BDC239" w:rsidR="005E6C73" w:rsidRDefault="005E6C73" w:rsidP="00365E41">
      <w:pPr>
        <w:pStyle w:val="Image"/>
        <w:jc w:val="both"/>
      </w:pPr>
      <w:r>
        <w:t xml:space="preserve">The main objective of this project is to develop a multi-agent system for simulating rugby </w:t>
      </w:r>
      <w:proofErr w:type="spellStart"/>
      <w:r>
        <w:t>sevens</w:t>
      </w:r>
      <w:proofErr w:type="spellEnd"/>
      <w:r>
        <w:t xml:space="preserve"> matche</w:t>
      </w:r>
      <w:r w:rsidR="00365E41">
        <w:t>s</w:t>
      </w:r>
      <w:r>
        <w:t xml:space="preserve">. This system should be able to: </w:t>
      </w:r>
    </w:p>
    <w:p w14:paraId="312E20EF" w14:textId="77777777" w:rsidR="005E6C73" w:rsidRDefault="005E6C73" w:rsidP="005E6C73">
      <w:pPr>
        <w:pStyle w:val="Image"/>
        <w:jc w:val="both"/>
      </w:pPr>
      <w:r>
        <w:t>● Design and implementation of a multi-agent system to simulate a rugby sevens match.</w:t>
      </w:r>
    </w:p>
    <w:p w14:paraId="5019A635" w14:textId="1A5CFADA" w:rsidR="005E6C73" w:rsidRDefault="005E6C73" w:rsidP="005E6C73">
      <w:pPr>
        <w:pStyle w:val="Image"/>
        <w:jc w:val="both"/>
      </w:pPr>
      <w:r>
        <w:t>● Evaluate the performance of the multi-agent system in terms of game dynamics, team coordination and strategy effectiveness.</w:t>
      </w:r>
    </w:p>
    <w:p w14:paraId="387F5C37" w14:textId="00756F60" w:rsidR="005E6C73" w:rsidRDefault="005E6C73" w:rsidP="005E6C73">
      <w:pPr>
        <w:pStyle w:val="Image"/>
        <w:jc w:val="both"/>
      </w:pPr>
      <w:r>
        <w:t xml:space="preserve">● </w:t>
      </w:r>
      <w:r w:rsidR="001D7E33">
        <w:t>Analyze</w:t>
      </w:r>
      <w:r>
        <w:t xml:space="preserve"> the </w:t>
      </w:r>
      <w:r w:rsidR="001D7E33">
        <w:t>behavior</w:t>
      </w:r>
      <w:r>
        <w:t xml:space="preserve"> of the agents and the system </w:t>
      </w:r>
      <w:r w:rsidR="00365E41">
        <w:t>under</w:t>
      </w:r>
      <w:r>
        <w:t xml:space="preserve"> different conditions, such as different team compositions, field divisions and opposing strategies.</w:t>
      </w:r>
    </w:p>
    <w:p w14:paraId="18D7C73A" w14:textId="14E2DFC1" w:rsidR="005E6C73" w:rsidRDefault="005E6C73" w:rsidP="005E6C73">
      <w:pPr>
        <w:pStyle w:val="Image"/>
        <w:jc w:val="both"/>
      </w:pPr>
      <w:r>
        <w:t>● Develop and test communication and coordination mechanisms between agents to improve teamwork and cooperation, such as passing, support and tackling.</w:t>
      </w:r>
    </w:p>
    <w:p w14:paraId="3DA760FC" w14:textId="2902BFF5" w:rsidR="00986039" w:rsidRPr="00C14A4F" w:rsidRDefault="005E6C73" w:rsidP="005E6C73">
      <w:pPr>
        <w:pStyle w:val="Image"/>
        <w:jc w:val="both"/>
        <w:rPr>
          <w:b/>
          <w:lang w:eastAsia="ja-JP"/>
          <w14:ligatures w14:val="standard"/>
        </w:rPr>
      </w:pPr>
      <w:r>
        <w:t>● Comparing the performance of the multi-agent system with other existing approaches or systems in the literature, such as other multi-agent game simulations or sports analysis tools</w:t>
      </w:r>
    </w:p>
    <w:p w14:paraId="26152F4B" w14:textId="783399B4" w:rsidR="00151EC6" w:rsidRPr="00151EC6" w:rsidRDefault="005E6C73" w:rsidP="001D7E33">
      <w:pPr>
        <w:pStyle w:val="Head2"/>
        <w:rPr>
          <w14:ligatures w14:val="standard"/>
        </w:rPr>
      </w:pPr>
      <w:r>
        <w:t>A</w:t>
      </w:r>
      <w:r w:rsidR="00151EC6">
        <w:t>PPROACH</w:t>
      </w:r>
    </w:p>
    <w:p w14:paraId="5950EED6" w14:textId="77777777" w:rsidR="00365E41" w:rsidRDefault="005E6C73" w:rsidP="00E14B77">
      <w:pPr>
        <w:pStyle w:val="Para"/>
      </w:pPr>
      <w:r>
        <w:t>The environment is a simulated rugby field with defined rules for player positioning, ball possession, passing, and scoring</w:t>
      </w:r>
      <w:r w:rsidR="001D7E33">
        <w:t xml:space="preserve"> depending on the strategies adopted</w:t>
      </w:r>
      <w:r>
        <w:t xml:space="preserve">. The multiagent system consists of intelligent agents that can perceive the environment through sensors and act on it through actuators. The system architecture provides a framework for communication and coordination between agents, as well as for decision-making and planning. To address the problem of designing intelligent agents, we will implement several features. First, agents will have conflicting goals, such as the need to score a try versus the need to protect the try area. Second, agents will have a variety of sensors, including vision, position, and ball possession. Third, agents will have communication and coordination mechanisms, such as passing and moving towards the ball carrier. </w:t>
      </w:r>
      <w:r w:rsidR="006C18E4">
        <w:t>The actions performed by the agents are [</w:t>
      </w:r>
      <w:r w:rsidR="006C18E4">
        <w:rPr>
          <w:i/>
          <w:iCs/>
        </w:rPr>
        <w:t>DOWN, UP, RIGHT, LEFT, PASS</w:t>
      </w:r>
      <w:r w:rsidR="006C18E4">
        <w:t>], note that just the agent that has the ball can perform the [</w:t>
      </w:r>
      <w:r w:rsidR="006C18E4">
        <w:rPr>
          <w:i/>
          <w:iCs/>
        </w:rPr>
        <w:t>PASS</w:t>
      </w:r>
      <w:r w:rsidR="006C18E4">
        <w:t xml:space="preserve">]. The </w:t>
      </w:r>
      <w:r w:rsidR="006C18E4">
        <w:rPr>
          <w:i/>
          <w:iCs/>
        </w:rPr>
        <w:t xml:space="preserve">tackle </w:t>
      </w:r>
      <w:r w:rsidR="000676C0">
        <w:t xml:space="preserve">is an environment rule, that means, when a player from one of the teams has the ball and the opponent performs an action </w:t>
      </w:r>
      <w:r w:rsidR="000676C0">
        <w:lastRenderedPageBreak/>
        <w:t xml:space="preserve">that would put himself in the ball carrier square, the </w:t>
      </w:r>
      <w:r w:rsidR="000676C0" w:rsidRPr="000676C0">
        <w:rPr>
          <w:i/>
          <w:iCs/>
        </w:rPr>
        <w:t>tackle</w:t>
      </w:r>
      <w:r w:rsidR="000676C0">
        <w:t xml:space="preserve"> is </w:t>
      </w:r>
      <w:r w:rsidR="009E03F5">
        <w:t>performed,</w:t>
      </w:r>
      <w:r w:rsidR="000676C0">
        <w:t xml:space="preserve"> and the ball possession changes to the opponent team.</w:t>
      </w:r>
    </w:p>
    <w:p w14:paraId="09422510" w14:textId="7FEB3D85" w:rsidR="00365E41" w:rsidRDefault="00365E41" w:rsidP="00E14B77">
      <w:pPr>
        <w:pStyle w:val="Para"/>
      </w:pPr>
      <w:r>
        <w:t>The goal of the agents it to score a rugby rehearsal as quick as possible</w:t>
      </w:r>
      <w:r w:rsidR="00515E59">
        <w:t xml:space="preserve">, that means, to reach the adversary yellow area with the ball carrier, as may be seen at </w:t>
      </w:r>
      <w:r w:rsidR="00515E59" w:rsidRPr="00E14B77">
        <w:t>figure 2</w:t>
      </w:r>
      <w:r w:rsidR="00515E59">
        <w:t>.</w:t>
      </w:r>
    </w:p>
    <w:p w14:paraId="4D6C3C7E" w14:textId="744EACA5" w:rsidR="00151EC6" w:rsidRDefault="00151EC6" w:rsidP="00E14B77">
      <w:pPr>
        <w:pStyle w:val="Para"/>
      </w:pPr>
      <w:r>
        <w:t>The strategies depend on if each team is either attacking or defending and are:</w:t>
      </w:r>
    </w:p>
    <w:p w14:paraId="4C599A1F" w14:textId="6D6A54A5" w:rsidR="00151EC6" w:rsidRDefault="00151EC6" w:rsidP="008276C2">
      <w:pPr>
        <w:pStyle w:val="AckPara"/>
      </w:pPr>
      <w:r>
        <w:t>Random</w:t>
      </w:r>
      <w:r w:rsidR="001D7E33">
        <w:t xml:space="preserve"> Agent</w:t>
      </w:r>
      <w:r>
        <w:t xml:space="preserve">: </w:t>
      </w:r>
    </w:p>
    <w:p w14:paraId="247A63C4" w14:textId="398F008C" w:rsidR="00151EC6" w:rsidRDefault="00151EC6" w:rsidP="008276C2">
      <w:pPr>
        <w:pStyle w:val="AckPara"/>
        <w:numPr>
          <w:ilvl w:val="1"/>
          <w:numId w:val="34"/>
        </w:numPr>
      </w:pPr>
      <w:r>
        <w:t>Has no strategy behind the actions of the agent</w:t>
      </w:r>
      <w:r w:rsidR="006C18E4">
        <w:t xml:space="preserve">, as the action is chosen randomly. </w:t>
      </w:r>
    </w:p>
    <w:p w14:paraId="06521B24" w14:textId="3B84AAF2" w:rsidR="00151EC6" w:rsidRDefault="00151EC6" w:rsidP="008276C2">
      <w:pPr>
        <w:pStyle w:val="AckPara"/>
      </w:pPr>
      <w:r>
        <w:t>Dummy Greedy</w:t>
      </w:r>
      <w:r w:rsidR="001D7E33">
        <w:t xml:space="preserve"> Agents</w:t>
      </w:r>
      <w:r>
        <w:t>:</w:t>
      </w:r>
    </w:p>
    <w:p w14:paraId="16E7EBC1" w14:textId="4000373B" w:rsidR="00151EC6" w:rsidRDefault="00151EC6" w:rsidP="008276C2">
      <w:pPr>
        <w:pStyle w:val="AckPara"/>
        <w:numPr>
          <w:ilvl w:val="1"/>
          <w:numId w:val="34"/>
        </w:numPr>
      </w:pPr>
      <w:r>
        <w:t xml:space="preserve">When attacking tries to go straight forward, and when it finds an opponent at a </w:t>
      </w:r>
      <w:r w:rsidR="006C18E4">
        <w:t xml:space="preserve">Manhattan </w:t>
      </w:r>
      <w:r>
        <w:t xml:space="preserve">distance </w:t>
      </w:r>
      <w:r w:rsidRPr="00DE5376">
        <w:rPr>
          <w:rFonts w:ascii="Times New Roman" w:hAnsi="Times New Roman" w:cs="Times New Roman"/>
        </w:rPr>
        <w:t>≤</w:t>
      </w:r>
      <w:r w:rsidRPr="00DE5376">
        <w:t xml:space="preserve"> 2</w:t>
      </w:r>
      <w:r>
        <w:t xml:space="preserve">, passes to the nearest colleague </w:t>
      </w:r>
      <w:r w:rsidR="006C18E4">
        <w:t xml:space="preserve">either beside or </w:t>
      </w:r>
      <w:r>
        <w:t>behind him.</w:t>
      </w:r>
    </w:p>
    <w:p w14:paraId="5A4BFD04" w14:textId="17098483" w:rsidR="00151EC6" w:rsidRDefault="00151EC6" w:rsidP="008276C2">
      <w:pPr>
        <w:pStyle w:val="AckPara"/>
        <w:numPr>
          <w:ilvl w:val="1"/>
          <w:numId w:val="34"/>
        </w:numPr>
      </w:pPr>
      <w:r>
        <w:t xml:space="preserve">When defending assumes a random </w:t>
      </w:r>
      <w:r w:rsidR="006C18E4">
        <w:t xml:space="preserve">action excluding the </w:t>
      </w:r>
      <w:r w:rsidR="006C18E4" w:rsidRPr="006C18E4">
        <w:rPr>
          <w:i/>
          <w:iCs/>
        </w:rPr>
        <w:t>PASS</w:t>
      </w:r>
      <w:r w:rsidR="006C18E4">
        <w:t>.</w:t>
      </w:r>
    </w:p>
    <w:p w14:paraId="30365B3F" w14:textId="5CD88BD9" w:rsidR="00151EC6" w:rsidRDefault="00151EC6" w:rsidP="008276C2">
      <w:pPr>
        <w:pStyle w:val="AckPara"/>
      </w:pPr>
      <w:r>
        <w:t>Greedy</w:t>
      </w:r>
      <w:r w:rsidR="001D7E33">
        <w:t xml:space="preserve"> Agents</w:t>
      </w:r>
      <w:r>
        <w:t>:</w:t>
      </w:r>
    </w:p>
    <w:p w14:paraId="30573CBB" w14:textId="5B756D38" w:rsidR="00151EC6" w:rsidRDefault="00151EC6" w:rsidP="008276C2">
      <w:pPr>
        <w:pStyle w:val="AckPara"/>
        <w:numPr>
          <w:ilvl w:val="1"/>
          <w:numId w:val="34"/>
        </w:numPr>
      </w:pPr>
      <w:r>
        <w:t xml:space="preserve">When attacking tries to go straight forward, and when finds an opponent at </w:t>
      </w:r>
      <w:r w:rsidR="006C18E4">
        <w:t>Manhattan distance</w:t>
      </w:r>
      <w:r>
        <w:t xml:space="preserve"> </w:t>
      </w:r>
      <w:r>
        <w:rPr>
          <w:rFonts w:ascii="Times New Roman" w:hAnsi="Times New Roman" w:cs="Times New Roman"/>
        </w:rPr>
        <w:t>≤</w:t>
      </w:r>
      <w:r>
        <w:t xml:space="preserve"> 2, passes to the colleague.</w:t>
      </w:r>
    </w:p>
    <w:p w14:paraId="1DC1984B" w14:textId="77777777" w:rsidR="00151EC6" w:rsidRDefault="00151EC6" w:rsidP="008276C2">
      <w:pPr>
        <w:pStyle w:val="AckPara"/>
        <w:numPr>
          <w:ilvl w:val="0"/>
          <w:numId w:val="0"/>
        </w:numPr>
        <w:ind w:left="1800"/>
      </w:pPr>
      <w:r>
        <w:t>If it needs to pass:</w:t>
      </w:r>
    </w:p>
    <w:p w14:paraId="26FC3E3A" w14:textId="77777777" w:rsidR="00151EC6" w:rsidRDefault="00151EC6" w:rsidP="008276C2">
      <w:pPr>
        <w:pStyle w:val="AckPara"/>
        <w:numPr>
          <w:ilvl w:val="0"/>
          <w:numId w:val="33"/>
        </w:numPr>
      </w:pPr>
      <w:r>
        <w:t>Each agent identifies the 2 nearest opponents in order to measure the angle between them.</w:t>
      </w:r>
    </w:p>
    <w:p w14:paraId="35EC0DC3" w14:textId="77777777" w:rsidR="00151EC6" w:rsidRDefault="00151EC6" w:rsidP="008276C2">
      <w:pPr>
        <w:pStyle w:val="AckPara"/>
        <w:numPr>
          <w:ilvl w:val="0"/>
          <w:numId w:val="33"/>
        </w:numPr>
      </w:pPr>
      <w:r>
        <w:t xml:space="preserve">Each agent checks if it hasn’t opponents in Manhattan distance </w:t>
      </w:r>
      <w:r>
        <w:rPr>
          <w:rFonts w:ascii="Times New Roman" w:hAnsi="Times New Roman" w:cs="Times New Roman"/>
        </w:rPr>
        <w:t>≤</w:t>
      </w:r>
      <w:r>
        <w:t xml:space="preserve"> 2. If they haven’t, they may receive the ball.</w:t>
      </w:r>
    </w:p>
    <w:p w14:paraId="3BD8D1C0" w14:textId="77777777" w:rsidR="00151EC6" w:rsidRDefault="00151EC6" w:rsidP="008276C2">
      <w:pPr>
        <w:pStyle w:val="AckPara"/>
        <w:numPr>
          <w:ilvl w:val="0"/>
          <w:numId w:val="33"/>
        </w:numPr>
      </w:pPr>
      <w:r>
        <w:t xml:space="preserve">The agent that has the ball after having the information above, will choose the agent that has 1. The biggest angle between teammate agent and the 2 opponents; 2. Hasn’t opponents in a range of Manhattan distance </w:t>
      </w:r>
      <w:r>
        <w:rPr>
          <w:rFonts w:ascii="Times New Roman" w:hAnsi="Times New Roman" w:cs="Times New Roman"/>
        </w:rPr>
        <w:t>≤</w:t>
      </w:r>
      <w:r>
        <w:t xml:space="preserve"> 2.</w:t>
      </w:r>
    </w:p>
    <w:p w14:paraId="14701BB4" w14:textId="266C818D" w:rsidR="00246E8E" w:rsidRDefault="00151EC6" w:rsidP="00365E41">
      <w:pPr>
        <w:pStyle w:val="AckPara"/>
        <w:numPr>
          <w:ilvl w:val="1"/>
          <w:numId w:val="34"/>
        </w:numPr>
      </w:pPr>
      <w:r>
        <w:t>When defending the strategy is as simple as having all the teammates going straight forward to the ball carrier.</w:t>
      </w:r>
    </w:p>
    <w:p w14:paraId="22856FA3" w14:textId="5E6BE37C" w:rsidR="00151EC6" w:rsidRDefault="00151EC6" w:rsidP="008276C2">
      <w:pPr>
        <w:pStyle w:val="AckPara"/>
      </w:pPr>
      <w:r>
        <w:t>Role</w:t>
      </w:r>
      <w:r w:rsidR="001D7E33">
        <w:t xml:space="preserve"> Agents</w:t>
      </w:r>
      <w:r>
        <w:t>:</w:t>
      </w:r>
    </w:p>
    <w:p w14:paraId="3CB75A09" w14:textId="29C92F29" w:rsidR="0082151D" w:rsidRDefault="001D7E33" w:rsidP="008276C2">
      <w:pPr>
        <w:pStyle w:val="AckPara"/>
        <w:numPr>
          <w:ilvl w:val="1"/>
          <w:numId w:val="34"/>
        </w:numPr>
      </w:pPr>
      <w:r>
        <w:t>When attacking</w:t>
      </w:r>
      <w:r w:rsidR="0082151D">
        <w:t xml:space="preserve">, the team assumes a diamond position as may be seen at </w:t>
      </w:r>
      <w:r w:rsidR="0082151D" w:rsidRPr="00E14B77">
        <w:t>figure 1</w:t>
      </w:r>
      <w:r w:rsidR="0082151D">
        <w:t xml:space="preserve">. The roles are </w:t>
      </w:r>
      <w:r w:rsidR="0082151D" w:rsidRPr="0082151D">
        <w:t>BALL_CARRIER</w:t>
      </w:r>
      <w:r w:rsidR="00246E8E">
        <w:t xml:space="preserve"> (BC)</w:t>
      </w:r>
      <w:r w:rsidR="0082151D">
        <w:t xml:space="preserve">, </w:t>
      </w:r>
      <w:r w:rsidR="0082151D" w:rsidRPr="0082151D">
        <w:t>SUPPORTED_RIGHT</w:t>
      </w:r>
      <w:r w:rsidR="00246E8E">
        <w:t xml:space="preserve"> (S_R)</w:t>
      </w:r>
      <w:r w:rsidR="0082151D">
        <w:t xml:space="preserve">, </w:t>
      </w:r>
      <w:r w:rsidR="0082151D" w:rsidRPr="0082151D">
        <w:t>SUPPORTER_LEFT</w:t>
      </w:r>
      <w:r w:rsidR="00246E8E">
        <w:t xml:space="preserve"> (S_L)</w:t>
      </w:r>
      <w:r w:rsidR="0082151D">
        <w:t xml:space="preserve">, </w:t>
      </w:r>
      <w:r w:rsidR="0082151D" w:rsidRPr="0082151D">
        <w:t>SUB_SUPPORTER_RIGHT</w:t>
      </w:r>
      <w:r w:rsidR="00246E8E">
        <w:t xml:space="preserve"> (SS_R)</w:t>
      </w:r>
      <w:r w:rsidR="0082151D">
        <w:t xml:space="preserve">, </w:t>
      </w:r>
      <w:r w:rsidR="0082151D" w:rsidRPr="0082151D">
        <w:t>SUB_SUPPORTER_LEFT</w:t>
      </w:r>
      <w:r w:rsidR="00246E8E">
        <w:t xml:space="preserve"> (SS_L)</w:t>
      </w:r>
      <w:r w:rsidR="0082151D">
        <w:t xml:space="preserve">, </w:t>
      </w:r>
      <w:r w:rsidR="0082151D" w:rsidRPr="0082151D">
        <w:t>WINGER_RIGHT</w:t>
      </w:r>
      <w:r w:rsidR="0082151D">
        <w:t xml:space="preserve"> </w:t>
      </w:r>
      <w:r w:rsidR="00246E8E">
        <w:t xml:space="preserve">(W_R) </w:t>
      </w:r>
      <w:r w:rsidR="0082151D">
        <w:t xml:space="preserve">and </w:t>
      </w:r>
      <w:r w:rsidR="0082151D" w:rsidRPr="0082151D">
        <w:t>WINGER_LEFT</w:t>
      </w:r>
      <w:r w:rsidR="00246E8E">
        <w:t xml:space="preserve"> </w:t>
      </w:r>
      <w:r w:rsidR="00246E8E">
        <w:tab/>
        <w:t>(W_L)</w:t>
      </w:r>
      <w:r w:rsidR="0082151D">
        <w:t>.</w:t>
      </w:r>
    </w:p>
    <w:p w14:paraId="37FA0E73" w14:textId="639F0B75" w:rsidR="0082151D" w:rsidRDefault="0082151D" w:rsidP="008276C2">
      <w:pPr>
        <w:pStyle w:val="AckPara"/>
        <w:numPr>
          <w:ilvl w:val="0"/>
          <w:numId w:val="0"/>
        </w:numPr>
        <w:ind w:left="1800"/>
      </w:pPr>
      <w:r>
        <w:t>The diamond will be formed using the roles above and assigning a position to each one. To assign the</w:t>
      </w:r>
      <w:r w:rsidR="008276C2">
        <w:t xml:space="preserve"> roles we</w:t>
      </w:r>
      <w:r>
        <w:t xml:space="preserve"> propose the following algorithm:</w:t>
      </w:r>
    </w:p>
    <w:p w14:paraId="30178445" w14:textId="5413D409" w:rsidR="0082151D" w:rsidRDefault="0082151D" w:rsidP="008276C2">
      <w:pPr>
        <w:pStyle w:val="AckPara"/>
        <w:numPr>
          <w:ilvl w:val="0"/>
          <w:numId w:val="35"/>
        </w:numPr>
      </w:pPr>
      <w:r>
        <w:t>Create an array with tuple</w:t>
      </w:r>
      <w:r w:rsidR="008276C2">
        <w:t>s in the form</w:t>
      </w:r>
      <w:r>
        <w:t xml:space="preserve"> (Agent, DM), where the DM corresponds to the distance of Manhattan from the Agent to our teammate ball carrier.</w:t>
      </w:r>
    </w:p>
    <w:p w14:paraId="17BA3949" w14:textId="58CF49AF" w:rsidR="009E03F5" w:rsidRDefault="009E03F5" w:rsidP="008276C2">
      <w:pPr>
        <w:pStyle w:val="AckPara"/>
        <w:numPr>
          <w:ilvl w:val="0"/>
          <w:numId w:val="35"/>
        </w:numPr>
      </w:pPr>
      <w:r>
        <w:t xml:space="preserve">Calculate the positions of the diamond, the refence should be the </w:t>
      </w:r>
      <w:r w:rsidRPr="009E03F5">
        <w:rPr>
          <w:i/>
          <w:iCs/>
        </w:rPr>
        <w:t>BALL_CARRIER</w:t>
      </w:r>
      <w:r>
        <w:t xml:space="preserve">, for instance image </w:t>
      </w:r>
      <w:proofErr w:type="spellStart"/>
      <w:r>
        <w:t>it’s</w:t>
      </w:r>
      <w:proofErr w:type="spellEnd"/>
      <w:r>
        <w:t xml:space="preserve"> position as (</w:t>
      </w:r>
      <w:proofErr w:type="spellStart"/>
      <w:r>
        <w:t>x,y</w:t>
      </w:r>
      <w:proofErr w:type="spellEnd"/>
      <w:r>
        <w:t>). The other roles position should be:</w:t>
      </w:r>
    </w:p>
    <w:p w14:paraId="234AA108" w14:textId="368C2774" w:rsidR="009E03F5" w:rsidRPr="009E03F5" w:rsidRDefault="009E03F5" w:rsidP="009E03F5">
      <w:pPr>
        <w:pStyle w:val="AckPara"/>
        <w:numPr>
          <w:ilvl w:val="3"/>
          <w:numId w:val="34"/>
        </w:numPr>
      </w:pPr>
      <w:r>
        <w:rPr>
          <w:i/>
          <w:iCs/>
        </w:rPr>
        <w:t>S_L</w:t>
      </w:r>
      <w:r>
        <w:rPr>
          <w:rFonts w:ascii="Times New Roman" w:hAnsi="Times New Roman" w:cs="Times New Roman"/>
        </w:rPr>
        <w:t>→ (x-1, y-1)</w:t>
      </w:r>
    </w:p>
    <w:p w14:paraId="1B30B891" w14:textId="0F201083" w:rsidR="009E03F5" w:rsidRDefault="009E03F5" w:rsidP="009E03F5">
      <w:pPr>
        <w:pStyle w:val="AckPara"/>
        <w:numPr>
          <w:ilvl w:val="3"/>
          <w:numId w:val="34"/>
        </w:numPr>
      </w:pPr>
      <w:r>
        <w:rPr>
          <w:i/>
          <w:iCs/>
        </w:rPr>
        <w:t>S_R</w:t>
      </w:r>
      <w:r>
        <w:rPr>
          <w:rFonts w:ascii="Times New Roman" w:hAnsi="Times New Roman" w:cs="Times New Roman"/>
        </w:rPr>
        <w:t>→ (x-1, y+1)</w:t>
      </w:r>
    </w:p>
    <w:p w14:paraId="515424EE" w14:textId="69B0B908" w:rsidR="009E03F5" w:rsidRDefault="009E03F5" w:rsidP="009E03F5">
      <w:pPr>
        <w:pStyle w:val="AckPara"/>
        <w:numPr>
          <w:ilvl w:val="3"/>
          <w:numId w:val="34"/>
        </w:numPr>
      </w:pPr>
      <w:r>
        <w:rPr>
          <w:i/>
          <w:iCs/>
        </w:rPr>
        <w:t>SS_L</w:t>
      </w:r>
      <w:r>
        <w:rPr>
          <w:rFonts w:ascii="Times New Roman" w:hAnsi="Times New Roman" w:cs="Times New Roman"/>
        </w:rPr>
        <w:t>→ (x-2, y-2)</w:t>
      </w:r>
    </w:p>
    <w:p w14:paraId="39893229" w14:textId="426D6D70" w:rsidR="009E03F5" w:rsidRDefault="009E03F5" w:rsidP="009E03F5">
      <w:pPr>
        <w:pStyle w:val="AckPara"/>
        <w:numPr>
          <w:ilvl w:val="3"/>
          <w:numId w:val="34"/>
        </w:numPr>
      </w:pPr>
      <w:r>
        <w:rPr>
          <w:i/>
          <w:iCs/>
        </w:rPr>
        <w:t>SS_R</w:t>
      </w:r>
      <w:r>
        <w:rPr>
          <w:rFonts w:ascii="Times New Roman" w:hAnsi="Times New Roman" w:cs="Times New Roman"/>
        </w:rPr>
        <w:t>→ (x-2, y+2)</w:t>
      </w:r>
    </w:p>
    <w:p w14:paraId="0CD59AC5" w14:textId="05EB3DD1" w:rsidR="009E03F5" w:rsidRDefault="009E03F5" w:rsidP="009E03F5">
      <w:pPr>
        <w:pStyle w:val="AckPara"/>
        <w:numPr>
          <w:ilvl w:val="3"/>
          <w:numId w:val="34"/>
        </w:numPr>
      </w:pPr>
      <w:r>
        <w:rPr>
          <w:i/>
          <w:iCs/>
        </w:rPr>
        <w:t>W_L</w:t>
      </w:r>
      <w:r>
        <w:rPr>
          <w:rFonts w:ascii="Times New Roman" w:hAnsi="Times New Roman" w:cs="Times New Roman"/>
        </w:rPr>
        <w:t>→ (x-3, y-3)</w:t>
      </w:r>
    </w:p>
    <w:p w14:paraId="62B749AD" w14:textId="7B560E0B" w:rsidR="009E03F5" w:rsidRPr="00E14B77" w:rsidRDefault="009E03F5" w:rsidP="009E03F5">
      <w:pPr>
        <w:pStyle w:val="AckPara"/>
        <w:numPr>
          <w:ilvl w:val="3"/>
          <w:numId w:val="34"/>
        </w:numPr>
      </w:pPr>
      <w:r>
        <w:rPr>
          <w:i/>
          <w:iCs/>
        </w:rPr>
        <w:t>W_R</w:t>
      </w:r>
      <w:r>
        <w:rPr>
          <w:rFonts w:ascii="Times New Roman" w:hAnsi="Times New Roman" w:cs="Times New Roman"/>
        </w:rPr>
        <w:t>→ (x-3, y+3)</w:t>
      </w:r>
    </w:p>
    <w:p w14:paraId="2F65ACD7" w14:textId="77777777" w:rsidR="00E14B77" w:rsidRPr="009E03F5" w:rsidRDefault="00E14B77" w:rsidP="00E14B77">
      <w:pPr>
        <w:pStyle w:val="AckPara"/>
        <w:numPr>
          <w:ilvl w:val="0"/>
          <w:numId w:val="0"/>
        </w:numPr>
        <w:ind w:left="3240"/>
      </w:pPr>
    </w:p>
    <w:p w14:paraId="2E5BE5A9" w14:textId="00A09E2C" w:rsidR="009E03F5" w:rsidRDefault="009E03F5" w:rsidP="009E03F5">
      <w:pPr>
        <w:pStyle w:val="AckPara"/>
        <w:numPr>
          <w:ilvl w:val="0"/>
          <w:numId w:val="0"/>
        </w:numPr>
        <w:ind w:left="2484"/>
      </w:pPr>
      <w:r>
        <w:t>In the case the coordinates calculated go outside from the [21x11] grid, we do a floor and ceiling functions in order maintain the coordinates possible to be reached.</w:t>
      </w:r>
    </w:p>
    <w:p w14:paraId="2CE0A1E0" w14:textId="77777777" w:rsidR="00E14B77" w:rsidRDefault="00E14B77" w:rsidP="009E03F5">
      <w:pPr>
        <w:pStyle w:val="AckPara"/>
        <w:numPr>
          <w:ilvl w:val="0"/>
          <w:numId w:val="0"/>
        </w:numPr>
        <w:ind w:left="2484"/>
      </w:pPr>
    </w:p>
    <w:p w14:paraId="48E8353B" w14:textId="77777777" w:rsidR="00E14B77" w:rsidRDefault="00E14B77" w:rsidP="009E03F5">
      <w:pPr>
        <w:pStyle w:val="AckPara"/>
        <w:numPr>
          <w:ilvl w:val="0"/>
          <w:numId w:val="0"/>
        </w:numPr>
        <w:ind w:left="2484"/>
      </w:pPr>
    </w:p>
    <w:tbl>
      <w:tblPr>
        <w:tblStyle w:val="TableGrid"/>
        <w:tblW w:w="0" w:type="auto"/>
        <w:tblInd w:w="2160" w:type="dxa"/>
        <w:tblLook w:val="04A0" w:firstRow="1" w:lastRow="0" w:firstColumn="1" w:lastColumn="0" w:noHBand="0" w:noVBand="1"/>
      </w:tblPr>
      <w:tblGrid>
        <w:gridCol w:w="448"/>
        <w:gridCol w:w="643"/>
        <w:gridCol w:w="672"/>
        <w:gridCol w:w="579"/>
        <w:gridCol w:w="514"/>
      </w:tblGrid>
      <w:tr w:rsidR="009E03F5" w14:paraId="7DE47D4D" w14:textId="77777777" w:rsidTr="006B3217">
        <w:tc>
          <w:tcPr>
            <w:tcW w:w="448" w:type="dxa"/>
          </w:tcPr>
          <w:p w14:paraId="31F4146A" w14:textId="77777777" w:rsidR="009E03F5" w:rsidRDefault="009E03F5" w:rsidP="006B3217">
            <w:pPr>
              <w:pStyle w:val="AckPara"/>
              <w:numPr>
                <w:ilvl w:val="0"/>
                <w:numId w:val="0"/>
              </w:numPr>
            </w:pPr>
            <w:r>
              <w:t>y\x</w:t>
            </w:r>
          </w:p>
        </w:tc>
        <w:tc>
          <w:tcPr>
            <w:tcW w:w="643" w:type="dxa"/>
          </w:tcPr>
          <w:p w14:paraId="7BBFE4EB" w14:textId="77777777" w:rsidR="009E03F5" w:rsidRDefault="009E03F5" w:rsidP="006B3217">
            <w:pPr>
              <w:pStyle w:val="AckPara"/>
              <w:numPr>
                <w:ilvl w:val="0"/>
                <w:numId w:val="0"/>
              </w:numPr>
            </w:pPr>
            <w:r>
              <w:t>1</w:t>
            </w:r>
          </w:p>
        </w:tc>
        <w:tc>
          <w:tcPr>
            <w:tcW w:w="672" w:type="dxa"/>
          </w:tcPr>
          <w:p w14:paraId="0BBE1757" w14:textId="77777777" w:rsidR="009E03F5" w:rsidRDefault="009E03F5" w:rsidP="006B3217">
            <w:pPr>
              <w:pStyle w:val="AckPara"/>
              <w:numPr>
                <w:ilvl w:val="0"/>
                <w:numId w:val="0"/>
              </w:numPr>
            </w:pPr>
            <w:r>
              <w:t>2</w:t>
            </w:r>
          </w:p>
        </w:tc>
        <w:tc>
          <w:tcPr>
            <w:tcW w:w="579" w:type="dxa"/>
          </w:tcPr>
          <w:p w14:paraId="169223C6" w14:textId="77777777" w:rsidR="009E03F5" w:rsidRDefault="009E03F5" w:rsidP="006B3217">
            <w:pPr>
              <w:pStyle w:val="AckPara"/>
              <w:numPr>
                <w:ilvl w:val="0"/>
                <w:numId w:val="0"/>
              </w:numPr>
            </w:pPr>
            <w:r>
              <w:t>3</w:t>
            </w:r>
          </w:p>
        </w:tc>
        <w:tc>
          <w:tcPr>
            <w:tcW w:w="514" w:type="dxa"/>
          </w:tcPr>
          <w:p w14:paraId="7F731B1F" w14:textId="77777777" w:rsidR="009E03F5" w:rsidRDefault="009E03F5" w:rsidP="006B3217">
            <w:pPr>
              <w:pStyle w:val="AckPara"/>
              <w:numPr>
                <w:ilvl w:val="0"/>
                <w:numId w:val="0"/>
              </w:numPr>
            </w:pPr>
            <w:r>
              <w:t>4</w:t>
            </w:r>
          </w:p>
        </w:tc>
      </w:tr>
      <w:tr w:rsidR="009E03F5" w14:paraId="762DC45D" w14:textId="77777777" w:rsidTr="006B3217">
        <w:tc>
          <w:tcPr>
            <w:tcW w:w="448" w:type="dxa"/>
          </w:tcPr>
          <w:p w14:paraId="41A7FBB8" w14:textId="77777777" w:rsidR="009E03F5" w:rsidRDefault="009E03F5" w:rsidP="006B3217">
            <w:pPr>
              <w:pStyle w:val="AckPara"/>
              <w:numPr>
                <w:ilvl w:val="0"/>
                <w:numId w:val="0"/>
              </w:numPr>
            </w:pPr>
            <w:r>
              <w:t>1</w:t>
            </w:r>
          </w:p>
        </w:tc>
        <w:tc>
          <w:tcPr>
            <w:tcW w:w="643" w:type="dxa"/>
          </w:tcPr>
          <w:p w14:paraId="64708859" w14:textId="77777777" w:rsidR="009E03F5" w:rsidRDefault="009E03F5" w:rsidP="006B3217">
            <w:pPr>
              <w:pStyle w:val="AckPara"/>
              <w:numPr>
                <w:ilvl w:val="0"/>
                <w:numId w:val="0"/>
              </w:numPr>
            </w:pPr>
            <w:r>
              <w:t>W_L</w:t>
            </w:r>
          </w:p>
        </w:tc>
        <w:tc>
          <w:tcPr>
            <w:tcW w:w="672" w:type="dxa"/>
          </w:tcPr>
          <w:p w14:paraId="4C2BBB9D" w14:textId="77777777" w:rsidR="009E03F5" w:rsidRDefault="009E03F5" w:rsidP="006B3217">
            <w:pPr>
              <w:pStyle w:val="AckPara"/>
              <w:numPr>
                <w:ilvl w:val="0"/>
                <w:numId w:val="0"/>
              </w:numPr>
            </w:pPr>
          </w:p>
        </w:tc>
        <w:tc>
          <w:tcPr>
            <w:tcW w:w="579" w:type="dxa"/>
          </w:tcPr>
          <w:p w14:paraId="44C9447C" w14:textId="77777777" w:rsidR="009E03F5" w:rsidRDefault="009E03F5" w:rsidP="006B3217">
            <w:pPr>
              <w:pStyle w:val="AckPara"/>
              <w:numPr>
                <w:ilvl w:val="0"/>
                <w:numId w:val="0"/>
              </w:numPr>
            </w:pPr>
          </w:p>
        </w:tc>
        <w:tc>
          <w:tcPr>
            <w:tcW w:w="514" w:type="dxa"/>
          </w:tcPr>
          <w:p w14:paraId="785529B4" w14:textId="77777777" w:rsidR="009E03F5" w:rsidRDefault="009E03F5" w:rsidP="006B3217">
            <w:pPr>
              <w:pStyle w:val="AckPara"/>
              <w:numPr>
                <w:ilvl w:val="0"/>
                <w:numId w:val="0"/>
              </w:numPr>
            </w:pPr>
          </w:p>
        </w:tc>
      </w:tr>
      <w:tr w:rsidR="009E03F5" w14:paraId="48CC892D" w14:textId="77777777" w:rsidTr="006B3217">
        <w:tc>
          <w:tcPr>
            <w:tcW w:w="448" w:type="dxa"/>
          </w:tcPr>
          <w:p w14:paraId="54D32C3B" w14:textId="77777777" w:rsidR="009E03F5" w:rsidRDefault="009E03F5" w:rsidP="006B3217">
            <w:pPr>
              <w:pStyle w:val="AckPara"/>
              <w:numPr>
                <w:ilvl w:val="0"/>
                <w:numId w:val="0"/>
              </w:numPr>
            </w:pPr>
            <w:r>
              <w:t>2</w:t>
            </w:r>
          </w:p>
        </w:tc>
        <w:tc>
          <w:tcPr>
            <w:tcW w:w="643" w:type="dxa"/>
          </w:tcPr>
          <w:p w14:paraId="4454A46E" w14:textId="77777777" w:rsidR="009E03F5" w:rsidRDefault="009E03F5" w:rsidP="006B3217">
            <w:pPr>
              <w:pStyle w:val="AckPara"/>
              <w:numPr>
                <w:ilvl w:val="0"/>
                <w:numId w:val="0"/>
              </w:numPr>
            </w:pPr>
          </w:p>
        </w:tc>
        <w:tc>
          <w:tcPr>
            <w:tcW w:w="672" w:type="dxa"/>
          </w:tcPr>
          <w:p w14:paraId="7E34F75C" w14:textId="77777777" w:rsidR="009E03F5" w:rsidRDefault="009E03F5" w:rsidP="006B3217">
            <w:pPr>
              <w:pStyle w:val="AckPara"/>
              <w:numPr>
                <w:ilvl w:val="0"/>
                <w:numId w:val="0"/>
              </w:numPr>
            </w:pPr>
            <w:r>
              <w:t>SS_L</w:t>
            </w:r>
          </w:p>
        </w:tc>
        <w:tc>
          <w:tcPr>
            <w:tcW w:w="579" w:type="dxa"/>
          </w:tcPr>
          <w:p w14:paraId="510277BC" w14:textId="77777777" w:rsidR="009E03F5" w:rsidRDefault="009E03F5" w:rsidP="006B3217">
            <w:pPr>
              <w:pStyle w:val="AckPara"/>
              <w:numPr>
                <w:ilvl w:val="0"/>
                <w:numId w:val="0"/>
              </w:numPr>
            </w:pPr>
          </w:p>
        </w:tc>
        <w:tc>
          <w:tcPr>
            <w:tcW w:w="514" w:type="dxa"/>
          </w:tcPr>
          <w:p w14:paraId="66B8561D" w14:textId="77777777" w:rsidR="009E03F5" w:rsidRDefault="009E03F5" w:rsidP="006B3217">
            <w:pPr>
              <w:pStyle w:val="AckPara"/>
              <w:numPr>
                <w:ilvl w:val="0"/>
                <w:numId w:val="0"/>
              </w:numPr>
            </w:pPr>
          </w:p>
        </w:tc>
      </w:tr>
      <w:tr w:rsidR="009E03F5" w14:paraId="68CC74BE" w14:textId="77777777" w:rsidTr="006B3217">
        <w:tc>
          <w:tcPr>
            <w:tcW w:w="448" w:type="dxa"/>
          </w:tcPr>
          <w:p w14:paraId="69B759BD" w14:textId="77777777" w:rsidR="009E03F5" w:rsidRDefault="009E03F5" w:rsidP="006B3217">
            <w:pPr>
              <w:pStyle w:val="AckPara"/>
              <w:numPr>
                <w:ilvl w:val="0"/>
                <w:numId w:val="0"/>
              </w:numPr>
            </w:pPr>
            <w:r>
              <w:t>3</w:t>
            </w:r>
          </w:p>
        </w:tc>
        <w:tc>
          <w:tcPr>
            <w:tcW w:w="643" w:type="dxa"/>
          </w:tcPr>
          <w:p w14:paraId="39FA920F" w14:textId="77777777" w:rsidR="009E03F5" w:rsidRDefault="009E03F5" w:rsidP="006B3217">
            <w:pPr>
              <w:pStyle w:val="AckPara"/>
              <w:numPr>
                <w:ilvl w:val="0"/>
                <w:numId w:val="0"/>
              </w:numPr>
            </w:pPr>
          </w:p>
        </w:tc>
        <w:tc>
          <w:tcPr>
            <w:tcW w:w="672" w:type="dxa"/>
          </w:tcPr>
          <w:p w14:paraId="5CC22097" w14:textId="77777777" w:rsidR="009E03F5" w:rsidRDefault="009E03F5" w:rsidP="006B3217">
            <w:pPr>
              <w:pStyle w:val="AckPara"/>
              <w:numPr>
                <w:ilvl w:val="0"/>
                <w:numId w:val="0"/>
              </w:numPr>
            </w:pPr>
          </w:p>
        </w:tc>
        <w:tc>
          <w:tcPr>
            <w:tcW w:w="579" w:type="dxa"/>
          </w:tcPr>
          <w:p w14:paraId="1E692436" w14:textId="77777777" w:rsidR="009E03F5" w:rsidRDefault="009E03F5" w:rsidP="006B3217">
            <w:pPr>
              <w:pStyle w:val="AckPara"/>
              <w:numPr>
                <w:ilvl w:val="0"/>
                <w:numId w:val="0"/>
              </w:numPr>
            </w:pPr>
            <w:r>
              <w:t>S_L</w:t>
            </w:r>
          </w:p>
        </w:tc>
        <w:tc>
          <w:tcPr>
            <w:tcW w:w="514" w:type="dxa"/>
          </w:tcPr>
          <w:p w14:paraId="429EFFE9" w14:textId="77777777" w:rsidR="009E03F5" w:rsidRDefault="009E03F5" w:rsidP="006B3217">
            <w:pPr>
              <w:pStyle w:val="AckPara"/>
              <w:numPr>
                <w:ilvl w:val="0"/>
                <w:numId w:val="0"/>
              </w:numPr>
            </w:pPr>
          </w:p>
        </w:tc>
      </w:tr>
      <w:tr w:rsidR="009E03F5" w14:paraId="28A2BEB2" w14:textId="77777777" w:rsidTr="006B3217">
        <w:tc>
          <w:tcPr>
            <w:tcW w:w="448" w:type="dxa"/>
          </w:tcPr>
          <w:p w14:paraId="06A79AD5" w14:textId="77777777" w:rsidR="009E03F5" w:rsidRDefault="009E03F5" w:rsidP="006B3217">
            <w:pPr>
              <w:pStyle w:val="AckPara"/>
              <w:numPr>
                <w:ilvl w:val="0"/>
                <w:numId w:val="0"/>
              </w:numPr>
            </w:pPr>
            <w:r>
              <w:t>4</w:t>
            </w:r>
          </w:p>
        </w:tc>
        <w:tc>
          <w:tcPr>
            <w:tcW w:w="643" w:type="dxa"/>
          </w:tcPr>
          <w:p w14:paraId="66EB8FE1" w14:textId="77777777" w:rsidR="009E03F5" w:rsidRDefault="009E03F5" w:rsidP="006B3217">
            <w:pPr>
              <w:pStyle w:val="AckPara"/>
              <w:numPr>
                <w:ilvl w:val="0"/>
                <w:numId w:val="0"/>
              </w:numPr>
            </w:pPr>
          </w:p>
        </w:tc>
        <w:tc>
          <w:tcPr>
            <w:tcW w:w="672" w:type="dxa"/>
          </w:tcPr>
          <w:p w14:paraId="75FB94E9" w14:textId="77777777" w:rsidR="009E03F5" w:rsidRDefault="009E03F5" w:rsidP="006B3217">
            <w:pPr>
              <w:pStyle w:val="AckPara"/>
              <w:numPr>
                <w:ilvl w:val="0"/>
                <w:numId w:val="0"/>
              </w:numPr>
            </w:pPr>
          </w:p>
        </w:tc>
        <w:tc>
          <w:tcPr>
            <w:tcW w:w="579" w:type="dxa"/>
          </w:tcPr>
          <w:p w14:paraId="4F8C973E" w14:textId="77777777" w:rsidR="009E03F5" w:rsidRDefault="009E03F5" w:rsidP="006B3217">
            <w:pPr>
              <w:pStyle w:val="AckPara"/>
              <w:numPr>
                <w:ilvl w:val="0"/>
                <w:numId w:val="0"/>
              </w:numPr>
            </w:pPr>
          </w:p>
        </w:tc>
        <w:tc>
          <w:tcPr>
            <w:tcW w:w="514" w:type="dxa"/>
          </w:tcPr>
          <w:p w14:paraId="5F93153D" w14:textId="77777777" w:rsidR="009E03F5" w:rsidRDefault="009E03F5" w:rsidP="006B3217">
            <w:pPr>
              <w:pStyle w:val="AckPara"/>
              <w:numPr>
                <w:ilvl w:val="0"/>
                <w:numId w:val="0"/>
              </w:numPr>
            </w:pPr>
            <w:r>
              <w:t>BC</w:t>
            </w:r>
          </w:p>
        </w:tc>
      </w:tr>
      <w:tr w:rsidR="009E03F5" w14:paraId="3F2E1095" w14:textId="77777777" w:rsidTr="006B3217">
        <w:tc>
          <w:tcPr>
            <w:tcW w:w="448" w:type="dxa"/>
          </w:tcPr>
          <w:p w14:paraId="067A7DF9" w14:textId="77777777" w:rsidR="009E03F5" w:rsidRDefault="009E03F5" w:rsidP="006B3217">
            <w:pPr>
              <w:pStyle w:val="AckPara"/>
              <w:numPr>
                <w:ilvl w:val="0"/>
                <w:numId w:val="0"/>
              </w:numPr>
            </w:pPr>
            <w:r>
              <w:t>5</w:t>
            </w:r>
          </w:p>
        </w:tc>
        <w:tc>
          <w:tcPr>
            <w:tcW w:w="643" w:type="dxa"/>
          </w:tcPr>
          <w:p w14:paraId="243F5BA0" w14:textId="77777777" w:rsidR="009E03F5" w:rsidRDefault="009E03F5" w:rsidP="006B3217">
            <w:pPr>
              <w:pStyle w:val="AckPara"/>
              <w:numPr>
                <w:ilvl w:val="0"/>
                <w:numId w:val="0"/>
              </w:numPr>
            </w:pPr>
          </w:p>
        </w:tc>
        <w:tc>
          <w:tcPr>
            <w:tcW w:w="672" w:type="dxa"/>
          </w:tcPr>
          <w:p w14:paraId="2DAADC5F" w14:textId="77777777" w:rsidR="009E03F5" w:rsidRDefault="009E03F5" w:rsidP="006B3217">
            <w:pPr>
              <w:pStyle w:val="AckPara"/>
              <w:numPr>
                <w:ilvl w:val="0"/>
                <w:numId w:val="0"/>
              </w:numPr>
            </w:pPr>
          </w:p>
        </w:tc>
        <w:tc>
          <w:tcPr>
            <w:tcW w:w="579" w:type="dxa"/>
          </w:tcPr>
          <w:p w14:paraId="0ED4FAC9" w14:textId="77777777" w:rsidR="009E03F5" w:rsidRDefault="009E03F5" w:rsidP="006B3217">
            <w:pPr>
              <w:pStyle w:val="AckPara"/>
              <w:numPr>
                <w:ilvl w:val="0"/>
                <w:numId w:val="0"/>
              </w:numPr>
            </w:pPr>
            <w:r>
              <w:t>S_R</w:t>
            </w:r>
          </w:p>
        </w:tc>
        <w:tc>
          <w:tcPr>
            <w:tcW w:w="514" w:type="dxa"/>
          </w:tcPr>
          <w:p w14:paraId="1BA5B56E" w14:textId="77777777" w:rsidR="009E03F5" w:rsidRDefault="009E03F5" w:rsidP="006B3217">
            <w:pPr>
              <w:pStyle w:val="AckPara"/>
              <w:numPr>
                <w:ilvl w:val="0"/>
                <w:numId w:val="0"/>
              </w:numPr>
            </w:pPr>
          </w:p>
        </w:tc>
      </w:tr>
      <w:tr w:rsidR="009E03F5" w14:paraId="16A08573" w14:textId="77777777" w:rsidTr="006B3217">
        <w:trPr>
          <w:trHeight w:val="50"/>
        </w:trPr>
        <w:tc>
          <w:tcPr>
            <w:tcW w:w="448" w:type="dxa"/>
          </w:tcPr>
          <w:p w14:paraId="653EF2E0" w14:textId="77777777" w:rsidR="009E03F5" w:rsidRDefault="009E03F5" w:rsidP="006B3217">
            <w:pPr>
              <w:pStyle w:val="AckPara"/>
              <w:numPr>
                <w:ilvl w:val="0"/>
                <w:numId w:val="0"/>
              </w:numPr>
            </w:pPr>
            <w:r>
              <w:t>6</w:t>
            </w:r>
          </w:p>
        </w:tc>
        <w:tc>
          <w:tcPr>
            <w:tcW w:w="643" w:type="dxa"/>
          </w:tcPr>
          <w:p w14:paraId="3AF877E8" w14:textId="77777777" w:rsidR="009E03F5" w:rsidRDefault="009E03F5" w:rsidP="006B3217">
            <w:pPr>
              <w:pStyle w:val="AckPara"/>
              <w:numPr>
                <w:ilvl w:val="0"/>
                <w:numId w:val="0"/>
              </w:numPr>
            </w:pPr>
          </w:p>
        </w:tc>
        <w:tc>
          <w:tcPr>
            <w:tcW w:w="672" w:type="dxa"/>
          </w:tcPr>
          <w:p w14:paraId="691CD4C6" w14:textId="77777777" w:rsidR="009E03F5" w:rsidRDefault="009E03F5" w:rsidP="006B3217">
            <w:pPr>
              <w:pStyle w:val="AckPara"/>
              <w:numPr>
                <w:ilvl w:val="0"/>
                <w:numId w:val="0"/>
              </w:numPr>
            </w:pPr>
            <w:r>
              <w:t>SS_R</w:t>
            </w:r>
          </w:p>
        </w:tc>
        <w:tc>
          <w:tcPr>
            <w:tcW w:w="579" w:type="dxa"/>
          </w:tcPr>
          <w:p w14:paraId="121B9370" w14:textId="77777777" w:rsidR="009E03F5" w:rsidRDefault="009E03F5" w:rsidP="006B3217">
            <w:pPr>
              <w:pStyle w:val="AckPara"/>
              <w:numPr>
                <w:ilvl w:val="0"/>
                <w:numId w:val="0"/>
              </w:numPr>
            </w:pPr>
          </w:p>
        </w:tc>
        <w:tc>
          <w:tcPr>
            <w:tcW w:w="514" w:type="dxa"/>
          </w:tcPr>
          <w:p w14:paraId="46F3EB8E" w14:textId="77777777" w:rsidR="009E03F5" w:rsidRDefault="009E03F5" w:rsidP="006B3217">
            <w:pPr>
              <w:pStyle w:val="AckPara"/>
              <w:numPr>
                <w:ilvl w:val="0"/>
                <w:numId w:val="0"/>
              </w:numPr>
            </w:pPr>
          </w:p>
        </w:tc>
      </w:tr>
      <w:tr w:rsidR="009E03F5" w14:paraId="14ED2CFC" w14:textId="77777777" w:rsidTr="006B3217">
        <w:trPr>
          <w:trHeight w:val="50"/>
        </w:trPr>
        <w:tc>
          <w:tcPr>
            <w:tcW w:w="448" w:type="dxa"/>
          </w:tcPr>
          <w:p w14:paraId="272C3E9B" w14:textId="77777777" w:rsidR="009E03F5" w:rsidRDefault="009E03F5" w:rsidP="006B3217">
            <w:pPr>
              <w:pStyle w:val="AckPara"/>
              <w:numPr>
                <w:ilvl w:val="0"/>
                <w:numId w:val="0"/>
              </w:numPr>
            </w:pPr>
            <w:r>
              <w:t>7</w:t>
            </w:r>
          </w:p>
        </w:tc>
        <w:tc>
          <w:tcPr>
            <w:tcW w:w="643" w:type="dxa"/>
          </w:tcPr>
          <w:p w14:paraId="676A9221" w14:textId="77777777" w:rsidR="009E03F5" w:rsidRDefault="009E03F5" w:rsidP="006B3217">
            <w:pPr>
              <w:pStyle w:val="AckPara"/>
              <w:numPr>
                <w:ilvl w:val="0"/>
                <w:numId w:val="0"/>
              </w:numPr>
            </w:pPr>
            <w:r>
              <w:t>W_R</w:t>
            </w:r>
          </w:p>
        </w:tc>
        <w:tc>
          <w:tcPr>
            <w:tcW w:w="672" w:type="dxa"/>
          </w:tcPr>
          <w:p w14:paraId="7E74E350" w14:textId="77777777" w:rsidR="009E03F5" w:rsidRDefault="009E03F5" w:rsidP="006B3217">
            <w:pPr>
              <w:pStyle w:val="AckPara"/>
              <w:numPr>
                <w:ilvl w:val="0"/>
                <w:numId w:val="0"/>
              </w:numPr>
            </w:pPr>
          </w:p>
        </w:tc>
        <w:tc>
          <w:tcPr>
            <w:tcW w:w="579" w:type="dxa"/>
          </w:tcPr>
          <w:p w14:paraId="65416068" w14:textId="77777777" w:rsidR="009E03F5" w:rsidRDefault="009E03F5" w:rsidP="006B3217">
            <w:pPr>
              <w:pStyle w:val="AckPara"/>
              <w:numPr>
                <w:ilvl w:val="0"/>
                <w:numId w:val="0"/>
              </w:numPr>
            </w:pPr>
          </w:p>
        </w:tc>
        <w:tc>
          <w:tcPr>
            <w:tcW w:w="514" w:type="dxa"/>
          </w:tcPr>
          <w:p w14:paraId="181C68CD" w14:textId="77777777" w:rsidR="009E03F5" w:rsidRDefault="009E03F5" w:rsidP="00E14B77">
            <w:pPr>
              <w:pStyle w:val="AckPara"/>
              <w:keepNext/>
              <w:numPr>
                <w:ilvl w:val="0"/>
                <w:numId w:val="0"/>
              </w:numPr>
            </w:pPr>
          </w:p>
        </w:tc>
      </w:tr>
    </w:tbl>
    <w:p w14:paraId="77833BF8" w14:textId="77777777" w:rsidR="00E14B77" w:rsidRDefault="00E14B77" w:rsidP="00E14B77">
      <w:pPr>
        <w:pStyle w:val="Caption"/>
      </w:pPr>
    </w:p>
    <w:p w14:paraId="5FF415C5" w14:textId="5C6706F8" w:rsidR="009E03F5" w:rsidRDefault="00E14B77" w:rsidP="00E14B77">
      <w:pPr>
        <w:pStyle w:val="Caption"/>
      </w:pPr>
      <w:r w:rsidRPr="00E14B77">
        <w:t xml:space="preserve">Figure </w:t>
      </w:r>
      <w:r w:rsidRPr="00E14B77">
        <w:fldChar w:fldCharType="begin"/>
      </w:r>
      <w:r w:rsidRPr="00E14B77">
        <w:instrText xml:space="preserve"> SEQ Figure \* ARABIC </w:instrText>
      </w:r>
      <w:r w:rsidRPr="00E14B77">
        <w:fldChar w:fldCharType="separate"/>
      </w:r>
      <w:r>
        <w:rPr>
          <w:noProof/>
        </w:rPr>
        <w:t>1</w:t>
      </w:r>
      <w:r w:rsidRPr="00E14B77">
        <w:fldChar w:fldCharType="end"/>
      </w:r>
      <w:r w:rsidRPr="00E14B77">
        <w:t xml:space="preserve"> - Diamond attack strategy</w:t>
      </w:r>
    </w:p>
    <w:p w14:paraId="5F62598C" w14:textId="77777777" w:rsidR="00E14B77" w:rsidRPr="00E14B77" w:rsidRDefault="00E14B77" w:rsidP="00E14B77"/>
    <w:p w14:paraId="7F40D2CD" w14:textId="0F4EE89C" w:rsidR="008276C2" w:rsidRPr="00E14B77" w:rsidRDefault="0082151D" w:rsidP="00365E41">
      <w:pPr>
        <w:pStyle w:val="AckPara"/>
        <w:numPr>
          <w:ilvl w:val="0"/>
          <w:numId w:val="35"/>
        </w:numPr>
      </w:pPr>
      <w:r>
        <w:t>Sort the array from 1</w:t>
      </w:r>
      <w:r w:rsidR="008276C2">
        <w:t xml:space="preserve">. And attribute the roles </w:t>
      </w:r>
      <w:r w:rsidR="008276C2" w:rsidRPr="009E03F5">
        <w:rPr>
          <w:i/>
          <w:iCs/>
        </w:rPr>
        <w:t xml:space="preserve">BC </w:t>
      </w:r>
      <w:r w:rsidR="008276C2" w:rsidRPr="009E03F5">
        <w:rPr>
          <w:rFonts w:ascii="Cambria Math" w:hAnsi="Cambria Math" w:cs="Cambria Math"/>
          <w:i/>
          <w:iCs/>
          <w:color w:val="040C28"/>
          <w:szCs w:val="18"/>
        </w:rPr>
        <w:t>≽</w:t>
      </w:r>
      <w:r w:rsidR="008276C2" w:rsidRPr="009E03F5">
        <w:rPr>
          <w:i/>
          <w:iCs/>
        </w:rPr>
        <w:t xml:space="preserve"> S_R </w:t>
      </w:r>
      <w:r w:rsidR="008276C2" w:rsidRPr="009E03F5">
        <w:rPr>
          <w:rFonts w:ascii="Cambria Math" w:hAnsi="Cambria Math" w:cs="Cambria Math"/>
          <w:i/>
          <w:iCs/>
          <w:color w:val="040C28"/>
          <w:szCs w:val="18"/>
        </w:rPr>
        <w:t>≽ S_L ≽ SS_R ≽ SS_L ≽W_R ≽ W_L</w:t>
      </w:r>
      <w:r w:rsidR="008276C2">
        <w:rPr>
          <w:rFonts w:ascii="Cambria Math" w:hAnsi="Cambria Math" w:cs="Cambria Math"/>
          <w:color w:val="040C28"/>
          <w:szCs w:val="18"/>
        </w:rPr>
        <w:t>.</w:t>
      </w:r>
    </w:p>
    <w:p w14:paraId="613E69C8" w14:textId="77777777" w:rsidR="00E14B77" w:rsidRDefault="00E14B77" w:rsidP="00E14B77">
      <w:pPr>
        <w:pStyle w:val="AckPara"/>
        <w:numPr>
          <w:ilvl w:val="0"/>
          <w:numId w:val="0"/>
        </w:numPr>
        <w:ind w:left="2484"/>
      </w:pPr>
    </w:p>
    <w:p w14:paraId="3A0A5708" w14:textId="2BB2C721" w:rsidR="001D7E33" w:rsidRDefault="008276C2" w:rsidP="008276C2">
      <w:pPr>
        <w:pStyle w:val="AckPara"/>
        <w:numPr>
          <w:ilvl w:val="0"/>
          <w:numId w:val="0"/>
        </w:numPr>
        <w:ind w:left="1800"/>
      </w:pPr>
      <w:r>
        <w:t xml:space="preserve">After assigning all the roles the </w:t>
      </w:r>
      <w:r w:rsidRPr="0082151D">
        <w:rPr>
          <w:i/>
          <w:iCs/>
        </w:rPr>
        <w:t>BALL_CARRIER</w:t>
      </w:r>
      <w:r>
        <w:t xml:space="preserve"> must go straight forward until it has opponents in a range of Manhattan distance </w:t>
      </w:r>
      <w:r>
        <w:rPr>
          <w:rFonts w:ascii="Times New Roman" w:hAnsi="Times New Roman" w:cs="Times New Roman"/>
        </w:rPr>
        <w:t>≤</w:t>
      </w:r>
      <w:r>
        <w:t xml:space="preserve"> 2. If any opponent enters in a range of Manhattan distance </w:t>
      </w:r>
      <w:r>
        <w:rPr>
          <w:rFonts w:ascii="Times New Roman" w:hAnsi="Times New Roman" w:cs="Times New Roman"/>
        </w:rPr>
        <w:t>≤</w:t>
      </w:r>
      <w:r>
        <w:t xml:space="preserve"> 2, the </w:t>
      </w:r>
      <w:r w:rsidRPr="0082151D">
        <w:rPr>
          <w:i/>
          <w:iCs/>
        </w:rPr>
        <w:t>BALL_CARRIER</w:t>
      </w:r>
      <w:r>
        <w:rPr>
          <w:i/>
          <w:iCs/>
        </w:rPr>
        <w:t xml:space="preserve"> </w:t>
      </w:r>
      <w:r>
        <w:t>must pass the ball following the Greedy Agent criteria.</w:t>
      </w:r>
      <w:r w:rsidR="009E03F5">
        <w:t xml:space="preserve"> </w:t>
      </w:r>
    </w:p>
    <w:p w14:paraId="048E0CB7" w14:textId="588A8625" w:rsidR="00365E41" w:rsidRDefault="00365E41" w:rsidP="008276C2">
      <w:pPr>
        <w:pStyle w:val="AckPara"/>
        <w:numPr>
          <w:ilvl w:val="0"/>
          <w:numId w:val="0"/>
        </w:numPr>
        <w:ind w:left="1800"/>
      </w:pPr>
    </w:p>
    <w:p w14:paraId="55492616" w14:textId="7247025D" w:rsidR="00365E41" w:rsidRDefault="00365E41" w:rsidP="008276C2">
      <w:pPr>
        <w:pStyle w:val="AckPara"/>
        <w:numPr>
          <w:ilvl w:val="0"/>
          <w:numId w:val="0"/>
        </w:numPr>
        <w:ind w:left="1800"/>
      </w:pPr>
    </w:p>
    <w:p w14:paraId="2932AAF7" w14:textId="17D57EE7" w:rsidR="00365E41" w:rsidRDefault="00365E41" w:rsidP="008276C2">
      <w:pPr>
        <w:pStyle w:val="AckPara"/>
        <w:numPr>
          <w:ilvl w:val="0"/>
          <w:numId w:val="0"/>
        </w:numPr>
        <w:ind w:left="1800"/>
      </w:pPr>
    </w:p>
    <w:p w14:paraId="74722E18" w14:textId="5B5F482D" w:rsidR="00365E41" w:rsidRDefault="00365E41" w:rsidP="008276C2">
      <w:pPr>
        <w:pStyle w:val="AckPara"/>
        <w:numPr>
          <w:ilvl w:val="0"/>
          <w:numId w:val="0"/>
        </w:numPr>
        <w:ind w:left="1800"/>
      </w:pPr>
    </w:p>
    <w:p w14:paraId="7160D11E" w14:textId="2A4365E2" w:rsidR="00365E41" w:rsidRDefault="00365E41" w:rsidP="008276C2">
      <w:pPr>
        <w:pStyle w:val="AckPara"/>
        <w:numPr>
          <w:ilvl w:val="0"/>
          <w:numId w:val="0"/>
        </w:numPr>
        <w:ind w:left="1800"/>
      </w:pPr>
    </w:p>
    <w:p w14:paraId="76A85DD9" w14:textId="34254A5D" w:rsidR="00365E41" w:rsidRDefault="00365E41" w:rsidP="008276C2">
      <w:pPr>
        <w:pStyle w:val="AckPara"/>
        <w:numPr>
          <w:ilvl w:val="0"/>
          <w:numId w:val="0"/>
        </w:numPr>
        <w:ind w:left="1800"/>
      </w:pPr>
    </w:p>
    <w:p w14:paraId="15A2A76E" w14:textId="1BFDF20B" w:rsidR="00365E41" w:rsidRDefault="00365E41" w:rsidP="008276C2">
      <w:pPr>
        <w:pStyle w:val="AckPara"/>
        <w:numPr>
          <w:ilvl w:val="0"/>
          <w:numId w:val="0"/>
        </w:numPr>
        <w:ind w:left="1800"/>
      </w:pPr>
    </w:p>
    <w:p w14:paraId="783B439E" w14:textId="149E0A60" w:rsidR="00365E41" w:rsidRDefault="00365E41" w:rsidP="008276C2">
      <w:pPr>
        <w:pStyle w:val="AckPara"/>
        <w:numPr>
          <w:ilvl w:val="0"/>
          <w:numId w:val="0"/>
        </w:numPr>
        <w:ind w:left="1800"/>
      </w:pPr>
    </w:p>
    <w:p w14:paraId="0E00AFAA" w14:textId="77777777" w:rsidR="00365E41" w:rsidRDefault="00365E41" w:rsidP="008276C2">
      <w:pPr>
        <w:pStyle w:val="AckPara"/>
        <w:numPr>
          <w:ilvl w:val="0"/>
          <w:numId w:val="0"/>
        </w:numPr>
        <w:ind w:left="1800"/>
      </w:pPr>
    </w:p>
    <w:p w14:paraId="35239A9E" w14:textId="70E83BF4" w:rsidR="008276C2" w:rsidRDefault="008276C2" w:rsidP="008276C2">
      <w:pPr>
        <w:pStyle w:val="AckPara"/>
        <w:numPr>
          <w:ilvl w:val="1"/>
          <w:numId w:val="34"/>
        </w:numPr>
      </w:pPr>
      <w:r>
        <w:t>When defending we have</w:t>
      </w:r>
      <w:r w:rsidR="009E03F5">
        <w:t xml:space="preserve"> as roles,</w:t>
      </w:r>
      <w:r>
        <w:t xml:space="preserve"> </w:t>
      </w:r>
      <w:r w:rsidRPr="006C18E4">
        <w:rPr>
          <w:i/>
          <w:iCs/>
        </w:rPr>
        <w:t>FORWARD_DEFENDER</w:t>
      </w:r>
      <w:r>
        <w:t xml:space="preserve"> and </w:t>
      </w:r>
      <w:r w:rsidR="006C18E4" w:rsidRPr="006C18E4">
        <w:rPr>
          <w:i/>
          <w:iCs/>
        </w:rPr>
        <w:t>BACKWARD_DEFENDER</w:t>
      </w:r>
      <w:r w:rsidR="006C18E4">
        <w:rPr>
          <w:i/>
          <w:iCs/>
        </w:rPr>
        <w:t xml:space="preserve"> </w:t>
      </w:r>
      <w:r w:rsidR="006C18E4">
        <w:t>absorbing respectively 4 and 3 agents from the 7 team agent. The algorithm proposed to defend is:</w:t>
      </w:r>
    </w:p>
    <w:p w14:paraId="20E937D3" w14:textId="1BA6C26B" w:rsidR="006C18E4" w:rsidRDefault="006C18E4" w:rsidP="006C18E4">
      <w:pPr>
        <w:pStyle w:val="AckPara"/>
        <w:numPr>
          <w:ilvl w:val="0"/>
          <w:numId w:val="36"/>
        </w:numPr>
      </w:pPr>
      <w:r>
        <w:t xml:space="preserve">There will be 4 </w:t>
      </w:r>
      <w:r w:rsidRPr="006C18E4">
        <w:rPr>
          <w:i/>
          <w:iCs/>
        </w:rPr>
        <w:t>FORWARD</w:t>
      </w:r>
      <w:r w:rsidR="009E03F5">
        <w:rPr>
          <w:i/>
          <w:iCs/>
        </w:rPr>
        <w:t>_</w:t>
      </w:r>
      <w:r w:rsidRPr="006C18E4">
        <w:rPr>
          <w:i/>
          <w:iCs/>
        </w:rPr>
        <w:t>DEFENDE</w:t>
      </w:r>
      <w:r>
        <w:rPr>
          <w:i/>
          <w:iCs/>
        </w:rPr>
        <w:t>R</w:t>
      </w:r>
      <w:r>
        <w:t xml:space="preserve">, that the main goal will be chase the </w:t>
      </w:r>
      <w:r w:rsidR="00365E41">
        <w:t>opponent’s</w:t>
      </w:r>
      <w:r>
        <w:t xml:space="preserve"> player ball.</w:t>
      </w:r>
    </w:p>
    <w:p w14:paraId="6B48893D" w14:textId="357F7329" w:rsidR="006C18E4" w:rsidRPr="00515E59" w:rsidRDefault="006C18E4" w:rsidP="006C18E4">
      <w:pPr>
        <w:pStyle w:val="AckPara"/>
        <w:numPr>
          <w:ilvl w:val="0"/>
          <w:numId w:val="36"/>
        </w:numPr>
      </w:pPr>
      <w:r>
        <w:t xml:space="preserve">There will be 3 </w:t>
      </w:r>
      <w:r>
        <w:rPr>
          <w:i/>
          <w:iCs/>
        </w:rPr>
        <w:t>BACKWARD</w:t>
      </w:r>
      <w:r w:rsidRPr="006C18E4">
        <w:rPr>
          <w:i/>
          <w:iCs/>
        </w:rPr>
        <w:t>_DEFENDER</w:t>
      </w:r>
      <w:r>
        <w:t xml:space="preserve">, that the main goal is to be 4 Manhattan squares behind the </w:t>
      </w:r>
      <w:r w:rsidRPr="0082151D">
        <w:rPr>
          <w:i/>
          <w:iCs/>
        </w:rPr>
        <w:t>BALL_CARRIER</w:t>
      </w:r>
      <w:r>
        <w:rPr>
          <w:i/>
          <w:iCs/>
        </w:rPr>
        <w:t>.</w:t>
      </w:r>
    </w:p>
    <w:p w14:paraId="7571C090" w14:textId="77777777" w:rsidR="00515E59" w:rsidRPr="008276C2" w:rsidRDefault="00515E59" w:rsidP="00515E59">
      <w:pPr>
        <w:pStyle w:val="AckPara"/>
        <w:numPr>
          <w:ilvl w:val="0"/>
          <w:numId w:val="0"/>
        </w:numPr>
        <w:ind w:left="2160"/>
      </w:pPr>
    </w:p>
    <w:p w14:paraId="4D8DA127" w14:textId="0C76025A" w:rsidR="00151EC6" w:rsidRDefault="00515E59" w:rsidP="00E14B77">
      <w:pPr>
        <w:pStyle w:val="Para"/>
      </w:pPr>
      <w:r>
        <w:t xml:space="preserve">We also have created an User Interface to better understand the behavior of the agents, that may be seen at </w:t>
      </w:r>
      <w:r w:rsidRPr="00E14B77">
        <w:t>figure 2</w:t>
      </w:r>
      <w:r>
        <w:t>. When the ball possession is under the blue team, the ball carrier color will be turquoise. When the ball possession is under the red team, the ball</w:t>
      </w:r>
      <w:r w:rsidR="00E14B77">
        <w:t xml:space="preserve"> </w:t>
      </w:r>
      <w:r>
        <w:t>carrier color will be orange.</w:t>
      </w:r>
    </w:p>
    <w:p w14:paraId="2644F975" w14:textId="77777777" w:rsidR="00E14B77" w:rsidRDefault="00E14B77" w:rsidP="00E14B77">
      <w:pPr>
        <w:pStyle w:val="Para"/>
      </w:pPr>
    </w:p>
    <w:p w14:paraId="17D9E9A1" w14:textId="326D17F1" w:rsidR="00E14B77" w:rsidRDefault="00515E59" w:rsidP="00E14B77">
      <w:pPr>
        <w:pStyle w:val="Para"/>
      </w:pPr>
      <w:r w:rsidRPr="00515E59">
        <w:rPr>
          <w:noProof/>
        </w:rPr>
        <w:drawing>
          <wp:inline distT="0" distB="0" distL="0" distR="0" wp14:anchorId="0C9E4720" wp14:editId="64A09F2B">
            <wp:extent cx="1940392" cy="3695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931" cy="3702440"/>
                    </a:xfrm>
                    <a:prstGeom prst="rect">
                      <a:avLst/>
                    </a:prstGeom>
                  </pic:spPr>
                </pic:pic>
              </a:graphicData>
            </a:graphic>
          </wp:inline>
        </w:drawing>
      </w:r>
    </w:p>
    <w:p w14:paraId="1E3C3CD0" w14:textId="77777777" w:rsidR="00E14B77" w:rsidRDefault="00E14B77" w:rsidP="00E14B77">
      <w:pPr>
        <w:pStyle w:val="Para"/>
      </w:pPr>
    </w:p>
    <w:p w14:paraId="6EB5C211" w14:textId="0DC7EA47" w:rsidR="00E14B77" w:rsidRDefault="00E14B77" w:rsidP="00E14B7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14B77">
        <w:t xml:space="preserve"> </w:t>
      </w:r>
      <w:proofErr w:type="spellStart"/>
      <w:r>
        <w:t>RugbyMAS</w:t>
      </w:r>
      <w:proofErr w:type="spellEnd"/>
      <w:r>
        <w:t>: Graphical User Interface</w:t>
      </w:r>
    </w:p>
    <w:p w14:paraId="78357A57" w14:textId="0A4CFCDC" w:rsidR="00515E59" w:rsidRPr="00586A35" w:rsidRDefault="00515E59" w:rsidP="00E14B77">
      <w:pPr>
        <w:pStyle w:val="Caption"/>
        <w:jc w:val="center"/>
        <w:rPr>
          <w14:ligatures w14:val="standard"/>
        </w:rPr>
      </w:pPr>
    </w:p>
    <w:p w14:paraId="67C48E4A" w14:textId="77777777" w:rsidR="00E14B77" w:rsidRDefault="00E14B77" w:rsidP="00052C34">
      <w:pPr>
        <w:pStyle w:val="AckHead"/>
        <w:rPr>
          <w14:ligatures w14:val="standard"/>
        </w:rPr>
      </w:pPr>
    </w:p>
    <w:p w14:paraId="0CE2C7FF" w14:textId="77777777" w:rsidR="00E14B77" w:rsidRDefault="00E14B77" w:rsidP="00052C34">
      <w:pPr>
        <w:pStyle w:val="AckHead"/>
        <w:rPr>
          <w14:ligatures w14:val="standard"/>
        </w:rPr>
      </w:pPr>
    </w:p>
    <w:p w14:paraId="5A583040" w14:textId="7A93A30B" w:rsidR="00052C34" w:rsidRPr="00586A35" w:rsidRDefault="008F1191" w:rsidP="00052C34">
      <w:pPr>
        <w:pStyle w:val="AckHead"/>
        <w:rPr>
          <w14:ligatures w14:val="standard"/>
        </w:rPr>
      </w:pPr>
      <w:r>
        <w:rPr>
          <w14:ligatures w14:val="standard"/>
        </w:rPr>
        <w:t>EMPIRICAL EVALUATION</w:t>
      </w:r>
    </w:p>
    <w:p w14:paraId="4D391216" w14:textId="77777777" w:rsidR="003F1752" w:rsidRDefault="008F1191" w:rsidP="008276C2">
      <w:pPr>
        <w:pStyle w:val="AckPara"/>
      </w:pPr>
      <w:r>
        <w:t>To evaluate our system, we</w:t>
      </w:r>
      <w:r w:rsidR="003F1752">
        <w:t xml:space="preserve"> have</w:t>
      </w:r>
      <w:r>
        <w:t xml:space="preserve"> define</w:t>
      </w:r>
      <w:r w:rsidR="00365E41">
        <w:t>d</w:t>
      </w:r>
      <w:r>
        <w:t xml:space="preserve"> a set of metrics to check our goals. </w:t>
      </w:r>
      <w:r w:rsidR="003F1752">
        <w:t xml:space="preserve">These metrics are calculated by episode, an episode is the defined either by reaching the goal or reaching the max number of steps allowed. In our testing the maximum number of steps allowed are 1000. </w:t>
      </w:r>
    </w:p>
    <w:p w14:paraId="063FBFF6" w14:textId="60A48E72" w:rsidR="003F1752" w:rsidRDefault="003F1752" w:rsidP="003F1752">
      <w:pPr>
        <w:pStyle w:val="AckPara"/>
        <w:numPr>
          <w:ilvl w:val="0"/>
          <w:numId w:val="0"/>
        </w:numPr>
        <w:ind w:left="1080"/>
      </w:pPr>
      <w:r>
        <w:t xml:space="preserve">This number is justified due our community of agents </w:t>
      </w:r>
      <w:r w:rsidR="00515E59">
        <w:t>is</w:t>
      </w:r>
      <w:r>
        <w:t xml:space="preserve"> large, and so </w:t>
      </w:r>
      <w:r w:rsidR="00515E59">
        <w:t>a few</w:t>
      </w:r>
      <w:r>
        <w:t xml:space="preserve"> steps like 100 i</w:t>
      </w:r>
      <w:r w:rsidR="00515E59">
        <w:t xml:space="preserve">n </w:t>
      </w:r>
      <w:r>
        <w:t xml:space="preserve">some scenarios would never reach the goal, in other words, it gives us an unbiased context to all approaches as </w:t>
      </w:r>
      <w:r w:rsidR="00515E59">
        <w:t>all strategies have opportunity to reach the goal</w:t>
      </w:r>
      <w:r>
        <w:t>.</w:t>
      </w:r>
    </w:p>
    <w:p w14:paraId="63A6873D" w14:textId="2177A69E" w:rsidR="003F1752" w:rsidRDefault="008F1191" w:rsidP="003F1752">
      <w:pPr>
        <w:pStyle w:val="AckPara"/>
        <w:numPr>
          <w:ilvl w:val="0"/>
          <w:numId w:val="0"/>
        </w:numPr>
        <w:ind w:left="1080"/>
      </w:pPr>
      <w:r>
        <w:t>These include the</w:t>
      </w:r>
      <w:r w:rsidR="003F1752">
        <w:t>:</w:t>
      </w:r>
    </w:p>
    <w:p w14:paraId="363599DF" w14:textId="2B944EEE" w:rsidR="003F1752" w:rsidRDefault="003F1752" w:rsidP="003F1752">
      <w:pPr>
        <w:pStyle w:val="AckPara"/>
        <w:numPr>
          <w:ilvl w:val="0"/>
          <w:numId w:val="37"/>
        </w:numPr>
      </w:pPr>
      <w:r>
        <w:t>Average n</w:t>
      </w:r>
      <w:r w:rsidR="008F1191">
        <w:t xml:space="preserve">umber of </w:t>
      </w:r>
      <w:r w:rsidR="00365E41">
        <w:t xml:space="preserve">steps to have a </w:t>
      </w:r>
      <w:r w:rsidR="008F1191">
        <w:t>successful attempt</w:t>
      </w:r>
      <w:r>
        <w:t xml:space="preserve"> by episode</w:t>
      </w:r>
      <w:r w:rsidR="008F1191">
        <w:t>,</w:t>
      </w:r>
      <w:r>
        <w:t xml:space="preserve"> that says how much effort is put from the team to have rehearsal.</w:t>
      </w:r>
      <w:r w:rsidR="008F1191">
        <w:t xml:space="preserve"> </w:t>
      </w:r>
    </w:p>
    <w:p w14:paraId="3049B4E3" w14:textId="0BD54A6C" w:rsidR="003F1752" w:rsidRDefault="003F1752" w:rsidP="003F1752">
      <w:pPr>
        <w:pStyle w:val="AckPara"/>
        <w:numPr>
          <w:ilvl w:val="0"/>
          <w:numId w:val="37"/>
        </w:numPr>
      </w:pPr>
      <w:r>
        <w:t>T</w:t>
      </w:r>
      <w:r w:rsidR="008F1191">
        <w:t xml:space="preserve">he average </w:t>
      </w:r>
      <w:r w:rsidR="00365E41">
        <w:t xml:space="preserve">number of tackles </w:t>
      </w:r>
      <w:r>
        <w:t>by episode</w:t>
      </w:r>
      <w:r w:rsidR="008F1191">
        <w:t xml:space="preserve">, </w:t>
      </w:r>
      <w:r>
        <w:t xml:space="preserve">that tells us how competitive were both teams trying to reach their goal. Furthermore, it also tells us how good </w:t>
      </w:r>
      <w:r w:rsidR="00515E59">
        <w:t>a team is</w:t>
      </w:r>
      <w:r>
        <w:t xml:space="preserve"> either attacking or defending.</w:t>
      </w:r>
    </w:p>
    <w:p w14:paraId="37345D92" w14:textId="77777777" w:rsidR="00E14B77" w:rsidRDefault="00E14B77" w:rsidP="003F1752">
      <w:pPr>
        <w:pStyle w:val="AckPara"/>
        <w:numPr>
          <w:ilvl w:val="0"/>
          <w:numId w:val="37"/>
        </w:numPr>
      </w:pPr>
      <w:r>
        <w:t xml:space="preserve">The standard deviation from the metrics above, as they give us: </w:t>
      </w:r>
    </w:p>
    <w:p w14:paraId="60C47026" w14:textId="35EE7D95" w:rsidR="00E14B77" w:rsidRDefault="00E14B77" w:rsidP="00E14B77">
      <w:pPr>
        <w:pStyle w:val="AckPara"/>
        <w:numPr>
          <w:ilvl w:val="1"/>
          <w:numId w:val="37"/>
        </w:numPr>
      </w:pPr>
      <w:r>
        <w:t xml:space="preserve">Notion if there is convergence or not. </w:t>
      </w:r>
    </w:p>
    <w:p w14:paraId="3B4B3151" w14:textId="46191074" w:rsidR="00E14B77" w:rsidRDefault="00E14B77" w:rsidP="00E14B77">
      <w:pPr>
        <w:pStyle w:val="AckPara"/>
        <w:numPr>
          <w:ilvl w:val="1"/>
          <w:numId w:val="37"/>
        </w:numPr>
      </w:pPr>
      <w:r>
        <w:t>If the results are trustful.</w:t>
      </w:r>
    </w:p>
    <w:p w14:paraId="043FEE95" w14:textId="4D0B0853" w:rsidR="00AA10C4" w:rsidRDefault="008F1191" w:rsidP="003F1752">
      <w:pPr>
        <w:pStyle w:val="AckPara"/>
        <w:numPr>
          <w:ilvl w:val="0"/>
          <w:numId w:val="37"/>
        </w:numPr>
      </w:pPr>
      <w:r>
        <w:t xml:space="preserve">the number of </w:t>
      </w:r>
      <w:r w:rsidR="00DE5376">
        <w:t>tackles</w:t>
      </w:r>
      <w:r>
        <w:t xml:space="preserve"> between agents, and the effectiveness of various cooperation and negotiation strategies. We use</w:t>
      </w:r>
      <w:r w:rsidR="00E14B77">
        <w:t>d</w:t>
      </w:r>
      <w:r>
        <w:t xml:space="preserve"> a combination of </w:t>
      </w:r>
      <w:r w:rsidR="00E14B77">
        <w:t xml:space="preserve">pure </w:t>
      </w:r>
      <w:r>
        <w:t>simulation</w:t>
      </w:r>
      <w:r w:rsidR="00E14B77">
        <w:t xml:space="preserve"> calculus</w:t>
      </w:r>
      <w:r>
        <w:t xml:space="preserve"> and real-world testing</w:t>
      </w:r>
      <w:r w:rsidR="00E14B77">
        <w:t xml:space="preserve"> throw the GUI</w:t>
      </w:r>
      <w:r>
        <w:t xml:space="preserve"> to validate our system and refine our design decisions. </w:t>
      </w:r>
      <w:r w:rsidRPr="00E14B77">
        <w:rPr>
          <w:highlight w:val="yellow"/>
        </w:rPr>
        <w:t>Overall, our project aims to contribute to the field of multi-agent systems by demonstrating the potential of these technologies to simulate complex team sports and improve team performance. We believe that our approach can be extended to other sports and games, offering insights into human decision-making and strategy.</w:t>
      </w:r>
    </w:p>
    <w:p w14:paraId="23B069C0" w14:textId="77777777" w:rsidR="0007392C" w:rsidRPr="00586A35" w:rsidRDefault="00AA5BF1" w:rsidP="00AA5BF1">
      <w:pPr>
        <w:pStyle w:val="ReferenceHead"/>
        <w:rPr>
          <w14:ligatures w14:val="standard"/>
        </w:rPr>
      </w:pPr>
      <w:r w:rsidRPr="00586A35">
        <w:rPr>
          <w14:ligatures w14:val="standard"/>
        </w:rPr>
        <w:t>REFERENCES</w:t>
      </w:r>
    </w:p>
    <w:p w14:paraId="41D5B74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EE3FD8C"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B82C1E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255467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4C7CCF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 xml:space="preserve">Conference </w:t>
      </w:r>
      <w:proofErr w:type="spellStart"/>
      <w:r w:rsidRPr="00C14A4F">
        <w:rPr>
          <w:vanish/>
          <w:color w:val="auto"/>
          <w:sz w:val="14"/>
          <w:szCs w:val="14"/>
          <w14:ligatures w14:val="standard"/>
        </w:rPr>
        <w:t>Name:ACM</w:t>
      </w:r>
      <w:proofErr w:type="spellEnd"/>
      <w:r w:rsidRPr="00C14A4F">
        <w:rPr>
          <w:vanish/>
          <w:color w:val="auto"/>
          <w:sz w:val="14"/>
          <w:szCs w:val="14"/>
          <w14:ligatures w14:val="standard"/>
        </w:rPr>
        <w:t xml:space="preserve"> Woodstock conference</w:t>
      </w:r>
    </w:p>
    <w:p w14:paraId="6B2953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762F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w:t>
      </w:r>
      <w:proofErr w:type="spellStart"/>
      <w:r w:rsidRPr="00C14A4F">
        <w:rPr>
          <w:vanish/>
          <w:color w:val="auto"/>
          <w:sz w:val="14"/>
          <w:szCs w:val="14"/>
          <w14:ligatures w14:val="standard"/>
        </w:rPr>
        <w:t>Location:El</w:t>
      </w:r>
      <w:proofErr w:type="spellEnd"/>
      <w:r w:rsidRPr="00C14A4F">
        <w:rPr>
          <w:vanish/>
          <w:color w:val="auto"/>
          <w:sz w:val="14"/>
          <w:szCs w:val="14"/>
          <w14:ligatures w14:val="standard"/>
        </w:rPr>
        <w:t xml:space="preserve"> Paso, Texas USA</w:t>
      </w:r>
    </w:p>
    <w:p w14:paraId="7004145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78E57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AC2A54D" w14:textId="77777777" w:rsidR="00C14A4F" w:rsidRPr="00C14A4F" w:rsidRDefault="00C14A4F" w:rsidP="00C14A4F">
      <w:pPr>
        <w:pStyle w:val="MetadataHead"/>
        <w:rPr>
          <w:vanish/>
          <w:color w:val="auto"/>
          <w:sz w:val="14"/>
          <w:szCs w:val="14"/>
          <w14:ligatures w14:val="standard"/>
        </w:rPr>
      </w:pPr>
      <w:proofErr w:type="spellStart"/>
      <w:r w:rsidRPr="00C14A4F">
        <w:rPr>
          <w:vanish/>
          <w:color w:val="auto"/>
          <w:sz w:val="14"/>
          <w:szCs w:val="14"/>
          <w14:ligatures w14:val="standard"/>
        </w:rPr>
        <w:t>Date:June</w:t>
      </w:r>
      <w:proofErr w:type="spellEnd"/>
    </w:p>
    <w:p w14:paraId="784C61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53E8BA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Copyright </w:t>
      </w:r>
      <w:proofErr w:type="spellStart"/>
      <w:r w:rsidRPr="00C14A4F">
        <w:rPr>
          <w:vanish/>
          <w:color w:val="auto"/>
          <w:sz w:val="14"/>
          <w:szCs w:val="14"/>
          <w14:ligatures w14:val="standard"/>
        </w:rPr>
        <w:t>Statement:rightsretained</w:t>
      </w:r>
      <w:proofErr w:type="spellEnd"/>
    </w:p>
    <w:p w14:paraId="6B7FC8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02895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FF8250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335D" w14:textId="77777777" w:rsidR="00E3355D" w:rsidRDefault="00E3355D">
      <w:r>
        <w:separator/>
      </w:r>
    </w:p>
  </w:endnote>
  <w:endnote w:type="continuationSeparator" w:id="0">
    <w:p w14:paraId="3CE4F9CD" w14:textId="77777777" w:rsidR="00E3355D" w:rsidRDefault="00E3355D">
      <w:r>
        <w:continuationSeparator/>
      </w:r>
    </w:p>
  </w:endnote>
  <w:endnote w:type="continuationNotice" w:id="1">
    <w:p w14:paraId="13B6DF6D" w14:textId="77777777" w:rsidR="00E3355D" w:rsidRDefault="00E33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95BF" w14:textId="77777777" w:rsidR="00586A35" w:rsidRPr="00586A35" w:rsidRDefault="00586A35" w:rsidP="00586A35">
    <w:pPr>
      <w:pStyle w:val="Footer"/>
      <w:rPr>
        <w:rStyle w:val="PageNumber"/>
        <w:rFonts w:ascii="Linux Biolinum" w:hAnsi="Linux Biolinum" w:cs="Linux Biolinum"/>
      </w:rPr>
    </w:pPr>
  </w:p>
  <w:p w14:paraId="2D03AB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D6E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31BA" w14:textId="77777777" w:rsidR="00E3355D" w:rsidRDefault="00E3355D">
      <w:r>
        <w:separator/>
      </w:r>
    </w:p>
  </w:footnote>
  <w:footnote w:type="continuationSeparator" w:id="0">
    <w:p w14:paraId="59D9C095" w14:textId="77777777" w:rsidR="00E3355D" w:rsidRDefault="00E3355D">
      <w:r>
        <w:continuationSeparator/>
      </w:r>
    </w:p>
  </w:footnote>
  <w:footnote w:type="continuationNotice" w:id="1">
    <w:p w14:paraId="42E86085" w14:textId="77777777" w:rsidR="00E3355D" w:rsidRDefault="00E335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13218B1" w14:textId="77777777" w:rsidTr="00586A35">
      <w:tc>
        <w:tcPr>
          <w:tcW w:w="2500" w:type="pct"/>
          <w:vAlign w:val="center"/>
        </w:tcPr>
        <w:p w14:paraId="4046AA1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1F8CF3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9EA22A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1EA97F4" w14:textId="77777777" w:rsidTr="00586A35">
      <w:tc>
        <w:tcPr>
          <w:tcW w:w="2500" w:type="pct"/>
          <w:vAlign w:val="center"/>
        </w:tcPr>
        <w:p w14:paraId="17D4DDB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C4A1A9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FD42C9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430E9"/>
    <w:multiLevelType w:val="hybridMultilevel"/>
    <w:tmpl w:val="FBF691E0"/>
    <w:lvl w:ilvl="0" w:tplc="28C8D7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7ED5021"/>
    <w:multiLevelType w:val="hybridMultilevel"/>
    <w:tmpl w:val="4FE20162"/>
    <w:lvl w:ilvl="0" w:tplc="333E45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1AB4DA6"/>
    <w:multiLevelType w:val="hybridMultilevel"/>
    <w:tmpl w:val="63CE4D9E"/>
    <w:lvl w:ilvl="0" w:tplc="B8B0E272">
      <w:start w:val="1"/>
      <w:numFmt w:val="bullet"/>
      <w:pStyle w:val="AckPara"/>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C54545"/>
    <w:multiLevelType w:val="hybridMultilevel"/>
    <w:tmpl w:val="877627A8"/>
    <w:lvl w:ilvl="0" w:tplc="B6DA46CC">
      <w:start w:val="1"/>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9BD55E1"/>
    <w:multiLevelType w:val="hybridMultilevel"/>
    <w:tmpl w:val="4148B562"/>
    <w:lvl w:ilvl="0" w:tplc="AE46439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576013D"/>
    <w:multiLevelType w:val="hybridMultilevel"/>
    <w:tmpl w:val="18CED734"/>
    <w:lvl w:ilvl="0" w:tplc="2DC423D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300397">
    <w:abstractNumId w:val="34"/>
  </w:num>
  <w:num w:numId="2" w16cid:durableId="1255238393">
    <w:abstractNumId w:val="16"/>
  </w:num>
  <w:num w:numId="3" w16cid:durableId="1796171432">
    <w:abstractNumId w:val="12"/>
  </w:num>
  <w:num w:numId="4" w16cid:durableId="259528649">
    <w:abstractNumId w:val="32"/>
  </w:num>
  <w:num w:numId="5" w16cid:durableId="1718428498">
    <w:abstractNumId w:val="21"/>
  </w:num>
  <w:num w:numId="6" w16cid:durableId="398985832">
    <w:abstractNumId w:val="17"/>
  </w:num>
  <w:num w:numId="7" w16cid:durableId="1090614905">
    <w:abstractNumId w:val="29"/>
  </w:num>
  <w:num w:numId="8" w16cid:durableId="361127846">
    <w:abstractNumId w:val="24"/>
  </w:num>
  <w:num w:numId="9" w16cid:durableId="1486895971">
    <w:abstractNumId w:val="27"/>
  </w:num>
  <w:num w:numId="10" w16cid:durableId="660698683">
    <w:abstractNumId w:val="9"/>
  </w:num>
  <w:num w:numId="11" w16cid:durableId="2076273502">
    <w:abstractNumId w:val="7"/>
  </w:num>
  <w:num w:numId="12" w16cid:durableId="325210179">
    <w:abstractNumId w:val="6"/>
  </w:num>
  <w:num w:numId="13" w16cid:durableId="1457603045">
    <w:abstractNumId w:val="5"/>
  </w:num>
  <w:num w:numId="14" w16cid:durableId="416823942">
    <w:abstractNumId w:val="4"/>
  </w:num>
  <w:num w:numId="15" w16cid:durableId="1079056122">
    <w:abstractNumId w:val="8"/>
  </w:num>
  <w:num w:numId="16" w16cid:durableId="384373662">
    <w:abstractNumId w:val="3"/>
  </w:num>
  <w:num w:numId="17" w16cid:durableId="447117701">
    <w:abstractNumId w:val="2"/>
  </w:num>
  <w:num w:numId="18" w16cid:durableId="573664531">
    <w:abstractNumId w:val="1"/>
  </w:num>
  <w:num w:numId="19" w16cid:durableId="1661501207">
    <w:abstractNumId w:val="0"/>
  </w:num>
  <w:num w:numId="20" w16cid:durableId="1221133405">
    <w:abstractNumId w:val="23"/>
  </w:num>
  <w:num w:numId="21" w16cid:durableId="768816018">
    <w:abstractNumId w:val="26"/>
  </w:num>
  <w:num w:numId="22" w16cid:durableId="189226040">
    <w:abstractNumId w:val="35"/>
  </w:num>
  <w:num w:numId="23" w16cid:durableId="96871181">
    <w:abstractNumId w:val="15"/>
  </w:num>
  <w:num w:numId="24" w16cid:durableId="509562659">
    <w:abstractNumId w:val="31"/>
  </w:num>
  <w:num w:numId="25" w16cid:durableId="804393907">
    <w:abstractNumId w:val="25"/>
  </w:num>
  <w:num w:numId="26" w16cid:durableId="618730395">
    <w:abstractNumId w:val="18"/>
  </w:num>
  <w:num w:numId="27" w16cid:durableId="17212024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7986962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1321675">
    <w:abstractNumId w:val="19"/>
  </w:num>
  <w:num w:numId="30" w16cid:durableId="1682731483">
    <w:abstractNumId w:val="14"/>
  </w:num>
  <w:num w:numId="31" w16cid:durableId="1869758951">
    <w:abstractNumId w:val="13"/>
  </w:num>
  <w:num w:numId="32" w16cid:durableId="1484855861">
    <w:abstractNumId w:val="11"/>
  </w:num>
  <w:num w:numId="33" w16cid:durableId="726803954">
    <w:abstractNumId w:val="28"/>
  </w:num>
  <w:num w:numId="34" w16cid:durableId="1921794294">
    <w:abstractNumId w:val="22"/>
  </w:num>
  <w:num w:numId="35" w16cid:durableId="1102839892">
    <w:abstractNumId w:val="30"/>
  </w:num>
  <w:num w:numId="36" w16cid:durableId="825055254">
    <w:abstractNumId w:val="10"/>
  </w:num>
  <w:num w:numId="37" w16cid:durableId="2096049999">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76C0"/>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1EC6"/>
    <w:rsid w:val="00152510"/>
    <w:rsid w:val="001566AE"/>
    <w:rsid w:val="001751F7"/>
    <w:rsid w:val="00176808"/>
    <w:rsid w:val="00193445"/>
    <w:rsid w:val="001961CD"/>
    <w:rsid w:val="001A06AF"/>
    <w:rsid w:val="001A43B1"/>
    <w:rsid w:val="001A71BB"/>
    <w:rsid w:val="001B29D6"/>
    <w:rsid w:val="001D5887"/>
    <w:rsid w:val="001D7E33"/>
    <w:rsid w:val="001E2720"/>
    <w:rsid w:val="001E71D7"/>
    <w:rsid w:val="0020294A"/>
    <w:rsid w:val="002233F8"/>
    <w:rsid w:val="00242E1D"/>
    <w:rsid w:val="00245119"/>
    <w:rsid w:val="00246E8E"/>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5E4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1752"/>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1DEE"/>
    <w:rsid w:val="004C1EDF"/>
    <w:rsid w:val="004C49F3"/>
    <w:rsid w:val="004C6B2D"/>
    <w:rsid w:val="0050103C"/>
    <w:rsid w:val="005041C6"/>
    <w:rsid w:val="00504C8B"/>
    <w:rsid w:val="00506EF6"/>
    <w:rsid w:val="005153AC"/>
    <w:rsid w:val="00515E59"/>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6C7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3C59"/>
    <w:rsid w:val="0069472B"/>
    <w:rsid w:val="00694749"/>
    <w:rsid w:val="006978B2"/>
    <w:rsid w:val="006A22F6"/>
    <w:rsid w:val="006A29E8"/>
    <w:rsid w:val="006B4623"/>
    <w:rsid w:val="006C18E4"/>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151D"/>
    <w:rsid w:val="00824131"/>
    <w:rsid w:val="008276C2"/>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1191"/>
    <w:rsid w:val="008F6FB8"/>
    <w:rsid w:val="009010B7"/>
    <w:rsid w:val="009073E1"/>
    <w:rsid w:val="0092209C"/>
    <w:rsid w:val="00922D48"/>
    <w:rsid w:val="009268B7"/>
    <w:rsid w:val="00926E45"/>
    <w:rsid w:val="00931F2B"/>
    <w:rsid w:val="00932662"/>
    <w:rsid w:val="00934FE1"/>
    <w:rsid w:val="00936367"/>
    <w:rsid w:val="00936F8D"/>
    <w:rsid w:val="0095071A"/>
    <w:rsid w:val="0095075C"/>
    <w:rsid w:val="00955704"/>
    <w:rsid w:val="00962503"/>
    <w:rsid w:val="00966299"/>
    <w:rsid w:val="009668DE"/>
    <w:rsid w:val="00976413"/>
    <w:rsid w:val="00982C4C"/>
    <w:rsid w:val="00986039"/>
    <w:rsid w:val="009923C7"/>
    <w:rsid w:val="009978A7"/>
    <w:rsid w:val="009B00DC"/>
    <w:rsid w:val="009B7559"/>
    <w:rsid w:val="009D3C3B"/>
    <w:rsid w:val="009D46EA"/>
    <w:rsid w:val="009E03F5"/>
    <w:rsid w:val="009E325B"/>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969BA"/>
    <w:rsid w:val="00DA78A8"/>
    <w:rsid w:val="00DC112E"/>
    <w:rsid w:val="00DC1C49"/>
    <w:rsid w:val="00DC4B20"/>
    <w:rsid w:val="00DC4FC9"/>
    <w:rsid w:val="00DD476E"/>
    <w:rsid w:val="00DD5335"/>
    <w:rsid w:val="00DE5376"/>
    <w:rsid w:val="00DF0E97"/>
    <w:rsid w:val="00E016B0"/>
    <w:rsid w:val="00E04496"/>
    <w:rsid w:val="00E13CDC"/>
    <w:rsid w:val="00E14B77"/>
    <w:rsid w:val="00E2212F"/>
    <w:rsid w:val="00E238F9"/>
    <w:rsid w:val="00E251D2"/>
    <w:rsid w:val="00E270D5"/>
    <w:rsid w:val="00E27659"/>
    <w:rsid w:val="00E320C3"/>
    <w:rsid w:val="00E3355D"/>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4791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D7E33"/>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8276C2"/>
    <w:pPr>
      <w:numPr>
        <w:numId w:val="34"/>
      </w:num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176808"/>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176808"/>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14B77"/>
    <w:pPr>
      <w:keepNext/>
      <w:spacing w:line="264" w:lineRule="auto"/>
      <w:jc w:val="center"/>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14B77"/>
    <w:pPr>
      <w:jc w:val="right"/>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27271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4479565">
      <w:bodyDiv w:val="1"/>
      <w:marLeft w:val="0"/>
      <w:marRight w:val="0"/>
      <w:marTop w:val="0"/>
      <w:marBottom w:val="0"/>
      <w:divBdr>
        <w:top w:val="none" w:sz="0" w:space="0" w:color="auto"/>
        <w:left w:val="none" w:sz="0" w:space="0" w:color="auto"/>
        <w:bottom w:val="none" w:sz="0" w:space="0" w:color="auto"/>
        <w:right w:val="none" w:sz="0" w:space="0" w:color="auto"/>
      </w:divBdr>
      <w:divsChild>
        <w:div w:id="1649169077">
          <w:marLeft w:val="0"/>
          <w:marRight w:val="0"/>
          <w:marTop w:val="0"/>
          <w:marBottom w:val="0"/>
          <w:divBdr>
            <w:top w:val="none" w:sz="0" w:space="0" w:color="auto"/>
            <w:left w:val="none" w:sz="0" w:space="0" w:color="auto"/>
            <w:bottom w:val="none" w:sz="0" w:space="0" w:color="auto"/>
            <w:right w:val="none" w:sz="0" w:space="0" w:color="auto"/>
          </w:divBdr>
          <w:divsChild>
            <w:div w:id="1681081598">
              <w:marLeft w:val="0"/>
              <w:marRight w:val="0"/>
              <w:marTop w:val="0"/>
              <w:marBottom w:val="0"/>
              <w:divBdr>
                <w:top w:val="none" w:sz="0" w:space="0" w:color="auto"/>
                <w:left w:val="none" w:sz="0" w:space="0" w:color="auto"/>
                <w:bottom w:val="none" w:sz="0" w:space="0" w:color="auto"/>
                <w:right w:val="none" w:sz="0" w:space="0" w:color="auto"/>
              </w:divBdr>
              <w:divsChild>
                <w:div w:id="1638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534317">
      <w:bodyDiv w:val="1"/>
      <w:marLeft w:val="0"/>
      <w:marRight w:val="0"/>
      <w:marTop w:val="0"/>
      <w:marBottom w:val="0"/>
      <w:divBdr>
        <w:top w:val="none" w:sz="0" w:space="0" w:color="auto"/>
        <w:left w:val="none" w:sz="0" w:space="0" w:color="auto"/>
        <w:bottom w:val="none" w:sz="0" w:space="0" w:color="auto"/>
        <w:right w:val="none" w:sz="0" w:space="0" w:color="auto"/>
      </w:divBdr>
      <w:divsChild>
        <w:div w:id="19401735">
          <w:marLeft w:val="0"/>
          <w:marRight w:val="0"/>
          <w:marTop w:val="0"/>
          <w:marBottom w:val="0"/>
          <w:divBdr>
            <w:top w:val="none" w:sz="0" w:space="0" w:color="auto"/>
            <w:left w:val="none" w:sz="0" w:space="0" w:color="auto"/>
            <w:bottom w:val="none" w:sz="0" w:space="0" w:color="auto"/>
            <w:right w:val="none" w:sz="0" w:space="0" w:color="auto"/>
          </w:divBdr>
          <w:divsChild>
            <w:div w:id="84693238">
              <w:marLeft w:val="0"/>
              <w:marRight w:val="0"/>
              <w:marTop w:val="0"/>
              <w:marBottom w:val="0"/>
              <w:divBdr>
                <w:top w:val="none" w:sz="0" w:space="0" w:color="auto"/>
                <w:left w:val="none" w:sz="0" w:space="0" w:color="auto"/>
                <w:bottom w:val="none" w:sz="0" w:space="0" w:color="auto"/>
                <w:right w:val="none" w:sz="0" w:space="0" w:color="auto"/>
              </w:divBdr>
              <w:divsChild>
                <w:div w:id="6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84043498">
      <w:bodyDiv w:val="1"/>
      <w:marLeft w:val="0"/>
      <w:marRight w:val="0"/>
      <w:marTop w:val="0"/>
      <w:marBottom w:val="0"/>
      <w:divBdr>
        <w:top w:val="none" w:sz="0" w:space="0" w:color="auto"/>
        <w:left w:val="none" w:sz="0" w:space="0" w:color="auto"/>
        <w:bottom w:val="none" w:sz="0" w:space="0" w:color="auto"/>
        <w:right w:val="none" w:sz="0" w:space="0" w:color="auto"/>
      </w:divBdr>
      <w:divsChild>
        <w:div w:id="1509633330">
          <w:marLeft w:val="0"/>
          <w:marRight w:val="0"/>
          <w:marTop w:val="0"/>
          <w:marBottom w:val="0"/>
          <w:divBdr>
            <w:top w:val="none" w:sz="0" w:space="0" w:color="auto"/>
            <w:left w:val="none" w:sz="0" w:space="0" w:color="auto"/>
            <w:bottom w:val="none" w:sz="0" w:space="0" w:color="auto"/>
            <w:right w:val="none" w:sz="0" w:space="0" w:color="auto"/>
          </w:divBdr>
          <w:divsChild>
            <w:div w:id="645596703">
              <w:marLeft w:val="0"/>
              <w:marRight w:val="0"/>
              <w:marTop w:val="0"/>
              <w:marBottom w:val="0"/>
              <w:divBdr>
                <w:top w:val="none" w:sz="0" w:space="0" w:color="auto"/>
                <w:left w:val="none" w:sz="0" w:space="0" w:color="auto"/>
                <w:bottom w:val="none" w:sz="0" w:space="0" w:color="auto"/>
                <w:right w:val="none" w:sz="0" w:space="0" w:color="auto"/>
              </w:divBdr>
              <w:divsChild>
                <w:div w:id="9368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3828F02-C85C-BB48-BE02-2A5DC0A5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242</TotalTime>
  <Pages>4</Pages>
  <Words>1645</Words>
  <Characters>9380</Characters>
  <Application>Microsoft Office Word</Application>
  <DocSecurity>0</DocSecurity>
  <Lines>78</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11003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David Huber (Nokia)</cp:lastModifiedBy>
  <cp:revision>6</cp:revision>
  <cp:lastPrinted>2018-05-22T11:24:00Z</cp:lastPrinted>
  <dcterms:created xsi:type="dcterms:W3CDTF">2019-10-29T19:38:00Z</dcterms:created>
  <dcterms:modified xsi:type="dcterms:W3CDTF">2023-06-09T01:10:00Z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